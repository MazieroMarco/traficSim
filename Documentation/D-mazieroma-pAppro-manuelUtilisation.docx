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57B4AF" w14:textId="231600FD" w:rsidR="007F30AE" w:rsidRPr="000E7483" w:rsidRDefault="002059EC" w:rsidP="000E7483">
      <w:pPr>
        <w:pStyle w:val="Titre"/>
      </w:pPr>
      <w:r>
        <w:rPr>
          <w:noProof/>
          <w:lang w:val="fr-FR" w:eastAsia="fr-FR"/>
        </w:rPr>
        <w:drawing>
          <wp:anchor distT="0" distB="0" distL="114300" distR="114300" simplePos="0" relativeHeight="251662782" behindDoc="0" locked="0" layoutInCell="1" allowOverlap="1" wp14:anchorId="055EDE7D" wp14:editId="6866FC48">
            <wp:simplePos x="0" y="0"/>
            <wp:positionH relativeFrom="column">
              <wp:posOffset>-11430</wp:posOffset>
            </wp:positionH>
            <wp:positionV relativeFrom="paragraph">
              <wp:posOffset>6071235</wp:posOffset>
            </wp:positionV>
            <wp:extent cx="3492500" cy="2182495"/>
            <wp:effectExtent l="0" t="0" r="12700" b="190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4254" behindDoc="0" locked="0" layoutInCell="1" allowOverlap="1" wp14:anchorId="2EB4AEB2" wp14:editId="5BE66D54">
            <wp:simplePos x="0" y="0"/>
            <wp:positionH relativeFrom="column">
              <wp:posOffset>2402205</wp:posOffset>
            </wp:positionH>
            <wp:positionV relativeFrom="paragraph">
              <wp:posOffset>4361180</wp:posOffset>
            </wp:positionV>
            <wp:extent cx="3492500" cy="2182495"/>
            <wp:effectExtent l="0" t="0" r="1270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198" behindDoc="0" locked="0" layoutInCell="1" allowOverlap="1" wp14:anchorId="36FE3483" wp14:editId="1A127C9C">
            <wp:simplePos x="0" y="0"/>
            <wp:positionH relativeFrom="column">
              <wp:posOffset>-8890</wp:posOffset>
            </wp:positionH>
            <wp:positionV relativeFrom="paragraph">
              <wp:posOffset>3559175</wp:posOffset>
            </wp:positionV>
            <wp:extent cx="3492500" cy="2182495"/>
            <wp:effectExtent l="0" t="0" r="12700" b="1905"/>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67455" behindDoc="0" locked="0" layoutInCell="1" allowOverlap="1" wp14:anchorId="3EB152F2" wp14:editId="745F9418">
            <wp:simplePos x="0" y="0"/>
            <wp:positionH relativeFrom="column">
              <wp:posOffset>2466975</wp:posOffset>
            </wp:positionH>
            <wp:positionV relativeFrom="paragraph">
              <wp:posOffset>1958975</wp:posOffset>
            </wp:positionV>
            <wp:extent cx="3492500" cy="2182495"/>
            <wp:effectExtent l="0" t="0" r="12700" b="190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fr-FR" w:eastAsia="fr-FR"/>
        </w:rPr>
        <w:drawing>
          <wp:anchor distT="0" distB="0" distL="114300" distR="114300" simplePos="0" relativeHeight="251670528" behindDoc="0" locked="0" layoutInCell="1" allowOverlap="1" wp14:anchorId="2D44F508" wp14:editId="1E30AF39">
            <wp:simplePos x="0" y="0"/>
            <wp:positionH relativeFrom="column">
              <wp:posOffset>-9525</wp:posOffset>
            </wp:positionH>
            <wp:positionV relativeFrom="paragraph">
              <wp:posOffset>1161415</wp:posOffset>
            </wp:positionV>
            <wp:extent cx="3492500" cy="2182495"/>
            <wp:effectExtent l="0" t="0" r="12700" b="190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3-06 à 10.13.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2500" cy="218249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5447B9">
        <w:t>TraficSim – Manuel d’utilisation</w:t>
      </w:r>
    </w:p>
    <w:p w14:paraId="2DBB8115" w14:textId="388F3D21" w:rsidR="009A228E" w:rsidRDefault="009A228E" w:rsidP="009A228E">
      <w:pPr>
        <w:spacing w:before="2000"/>
      </w:pPr>
    </w:p>
    <w:p w14:paraId="6F2F1111" w14:textId="31C1C877" w:rsidR="007F30AE" w:rsidRPr="007F30AE" w:rsidRDefault="007F30AE" w:rsidP="004006C2">
      <w:pPr>
        <w:pStyle w:val="Titre"/>
      </w:pPr>
      <w:r w:rsidRPr="007F30AE">
        <w:t>Table des matières</w:t>
      </w:r>
    </w:p>
    <w:p w14:paraId="64F53F5F" w14:textId="77777777" w:rsidR="009E1936" w:rsidRDefault="00A65F0B">
      <w:pPr>
        <w:pStyle w:val="TM10"/>
        <w:tabs>
          <w:tab w:val="left" w:pos="400"/>
          <w:tab w:val="right" w:leader="dot" w:pos="9060"/>
        </w:tabs>
        <w:rPr>
          <w:rFonts w:eastAsiaTheme="minorEastAsia" w:cstheme="minorBidi"/>
          <w:b w:val="0"/>
          <w:bCs w:val="0"/>
          <w:caps w:val="0"/>
          <w:noProof/>
          <w:sz w:val="24"/>
          <w:szCs w:val="24"/>
          <w:lang w:val="fr-FR" w:eastAsia="fr-FR"/>
        </w:rPr>
      </w:pPr>
      <w:r>
        <w:rPr>
          <w:rFonts w:cs="Arial"/>
          <w:i/>
          <w:iCs/>
          <w:caps w:val="0"/>
          <w:sz w:val="22"/>
          <w:szCs w:val="22"/>
        </w:rPr>
        <w:fldChar w:fldCharType="begin"/>
      </w:r>
      <w:r w:rsidR="008E53F9">
        <w:rPr>
          <w:rFonts w:cs="Arial"/>
          <w:i/>
          <w:iCs/>
          <w:caps w:val="0"/>
          <w:sz w:val="22"/>
          <w:szCs w:val="22"/>
        </w:rPr>
        <w:instrText xml:space="preserve"> TOC \o "1-3" \h \z \u </w:instrText>
      </w:r>
      <w:r>
        <w:rPr>
          <w:rFonts w:cs="Arial"/>
          <w:i/>
          <w:iCs/>
          <w:caps w:val="0"/>
          <w:sz w:val="22"/>
          <w:szCs w:val="22"/>
        </w:rPr>
        <w:fldChar w:fldCharType="separate"/>
      </w:r>
      <w:hyperlink w:anchor="_Toc476817733" w:history="1">
        <w:r w:rsidR="009E1936" w:rsidRPr="00F151F4">
          <w:rPr>
            <w:rStyle w:val="Lienhypertexte"/>
            <w:noProof/>
          </w:rPr>
          <w:t>1</w:t>
        </w:r>
        <w:r w:rsidR="009E1936">
          <w:rPr>
            <w:rFonts w:eastAsiaTheme="minorEastAsia" w:cstheme="minorBidi"/>
            <w:b w:val="0"/>
            <w:bCs w:val="0"/>
            <w:caps w:val="0"/>
            <w:noProof/>
            <w:sz w:val="24"/>
            <w:szCs w:val="24"/>
            <w:lang w:val="fr-FR" w:eastAsia="fr-FR"/>
          </w:rPr>
          <w:tab/>
        </w:r>
        <w:r w:rsidR="009E1936" w:rsidRPr="00F151F4">
          <w:rPr>
            <w:rStyle w:val="Lienhypertexte"/>
            <w:noProof/>
          </w:rPr>
          <w:t>Liste des touches utilisées</w:t>
        </w:r>
        <w:r w:rsidR="009E1936">
          <w:rPr>
            <w:noProof/>
            <w:webHidden/>
          </w:rPr>
          <w:tab/>
        </w:r>
        <w:r w:rsidR="009E1936">
          <w:rPr>
            <w:noProof/>
            <w:webHidden/>
          </w:rPr>
          <w:fldChar w:fldCharType="begin"/>
        </w:r>
        <w:r w:rsidR="009E1936">
          <w:rPr>
            <w:noProof/>
            <w:webHidden/>
          </w:rPr>
          <w:instrText xml:space="preserve"> PAGEREF _Toc476817733 \h </w:instrText>
        </w:r>
        <w:r w:rsidR="009E1936">
          <w:rPr>
            <w:noProof/>
            <w:webHidden/>
          </w:rPr>
        </w:r>
        <w:r w:rsidR="009E1936">
          <w:rPr>
            <w:noProof/>
            <w:webHidden/>
          </w:rPr>
          <w:fldChar w:fldCharType="separate"/>
        </w:r>
        <w:r w:rsidR="009E1936">
          <w:rPr>
            <w:noProof/>
            <w:webHidden/>
          </w:rPr>
          <w:t>3</w:t>
        </w:r>
        <w:r w:rsidR="009E1936">
          <w:rPr>
            <w:noProof/>
            <w:webHidden/>
          </w:rPr>
          <w:fldChar w:fldCharType="end"/>
        </w:r>
      </w:hyperlink>
    </w:p>
    <w:p w14:paraId="2F8D08A3" w14:textId="77777777" w:rsidR="009E1936" w:rsidRDefault="00843BDF">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34" w:history="1">
        <w:r w:rsidR="009E1936" w:rsidRPr="00F151F4">
          <w:rPr>
            <w:rStyle w:val="Lienhypertexte"/>
            <w:noProof/>
          </w:rPr>
          <w:t>2</w:t>
        </w:r>
        <w:r w:rsidR="009E1936">
          <w:rPr>
            <w:rFonts w:eastAsiaTheme="minorEastAsia" w:cstheme="minorBidi"/>
            <w:b w:val="0"/>
            <w:bCs w:val="0"/>
            <w:caps w:val="0"/>
            <w:noProof/>
            <w:sz w:val="24"/>
            <w:szCs w:val="24"/>
            <w:lang w:val="fr-FR" w:eastAsia="fr-FR"/>
          </w:rPr>
          <w:tab/>
        </w:r>
        <w:r w:rsidR="009E1936" w:rsidRPr="00F151F4">
          <w:rPr>
            <w:rStyle w:val="Lienhypertexte"/>
            <w:noProof/>
          </w:rPr>
          <w:t>Déplacements de base</w:t>
        </w:r>
        <w:r w:rsidR="009E1936">
          <w:rPr>
            <w:noProof/>
            <w:webHidden/>
          </w:rPr>
          <w:tab/>
        </w:r>
        <w:r w:rsidR="009E1936">
          <w:rPr>
            <w:noProof/>
            <w:webHidden/>
          </w:rPr>
          <w:fldChar w:fldCharType="begin"/>
        </w:r>
        <w:r w:rsidR="009E1936">
          <w:rPr>
            <w:noProof/>
            <w:webHidden/>
          </w:rPr>
          <w:instrText xml:space="preserve"> PAGEREF _Toc476817734 \h </w:instrText>
        </w:r>
        <w:r w:rsidR="009E1936">
          <w:rPr>
            <w:noProof/>
            <w:webHidden/>
          </w:rPr>
        </w:r>
        <w:r w:rsidR="009E1936">
          <w:rPr>
            <w:noProof/>
            <w:webHidden/>
          </w:rPr>
          <w:fldChar w:fldCharType="separate"/>
        </w:r>
        <w:r w:rsidR="009E1936">
          <w:rPr>
            <w:noProof/>
            <w:webHidden/>
          </w:rPr>
          <w:t>4</w:t>
        </w:r>
        <w:r w:rsidR="009E1936">
          <w:rPr>
            <w:noProof/>
            <w:webHidden/>
          </w:rPr>
          <w:fldChar w:fldCharType="end"/>
        </w:r>
      </w:hyperlink>
    </w:p>
    <w:p w14:paraId="509128FC"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35" w:history="1">
        <w:r w:rsidR="009E1936" w:rsidRPr="00F151F4">
          <w:rPr>
            <w:rStyle w:val="Lienhypertexte"/>
            <w:noProof/>
          </w:rPr>
          <w:t>2.1</w:t>
        </w:r>
        <w:r w:rsidR="009E1936">
          <w:rPr>
            <w:rFonts w:eastAsiaTheme="minorEastAsia" w:cstheme="minorBidi"/>
            <w:smallCaps w:val="0"/>
            <w:noProof/>
            <w:sz w:val="24"/>
            <w:szCs w:val="24"/>
            <w:lang w:val="fr-FR" w:eastAsia="fr-FR"/>
          </w:rPr>
          <w:tab/>
        </w:r>
        <w:r w:rsidR="009E1936" w:rsidRPr="00F151F4">
          <w:rPr>
            <w:rStyle w:val="Lienhypertexte"/>
            <w:noProof/>
          </w:rPr>
          <w:t>Vue horizontale</w:t>
        </w:r>
        <w:r w:rsidR="009E1936">
          <w:rPr>
            <w:noProof/>
            <w:webHidden/>
          </w:rPr>
          <w:tab/>
        </w:r>
        <w:r w:rsidR="009E1936">
          <w:rPr>
            <w:noProof/>
            <w:webHidden/>
          </w:rPr>
          <w:fldChar w:fldCharType="begin"/>
        </w:r>
        <w:r w:rsidR="009E1936">
          <w:rPr>
            <w:noProof/>
            <w:webHidden/>
          </w:rPr>
          <w:instrText xml:space="preserve"> PAGEREF _Toc476817735 \h </w:instrText>
        </w:r>
        <w:r w:rsidR="009E1936">
          <w:rPr>
            <w:noProof/>
            <w:webHidden/>
          </w:rPr>
        </w:r>
        <w:r w:rsidR="009E1936">
          <w:rPr>
            <w:noProof/>
            <w:webHidden/>
          </w:rPr>
          <w:fldChar w:fldCharType="separate"/>
        </w:r>
        <w:r w:rsidR="009E1936">
          <w:rPr>
            <w:noProof/>
            <w:webHidden/>
          </w:rPr>
          <w:t>4</w:t>
        </w:r>
        <w:r w:rsidR="009E1936">
          <w:rPr>
            <w:noProof/>
            <w:webHidden/>
          </w:rPr>
          <w:fldChar w:fldCharType="end"/>
        </w:r>
      </w:hyperlink>
    </w:p>
    <w:p w14:paraId="6BDE283B"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36" w:history="1">
        <w:r w:rsidR="009E1936" w:rsidRPr="00F151F4">
          <w:rPr>
            <w:rStyle w:val="Lienhypertexte"/>
            <w:noProof/>
          </w:rPr>
          <w:t>2.2</w:t>
        </w:r>
        <w:r w:rsidR="009E1936">
          <w:rPr>
            <w:rFonts w:eastAsiaTheme="minorEastAsia" w:cstheme="minorBidi"/>
            <w:smallCaps w:val="0"/>
            <w:noProof/>
            <w:sz w:val="24"/>
            <w:szCs w:val="24"/>
            <w:lang w:val="fr-FR" w:eastAsia="fr-FR"/>
          </w:rPr>
          <w:tab/>
        </w:r>
        <w:r w:rsidR="009E1936" w:rsidRPr="00F151F4">
          <w:rPr>
            <w:rStyle w:val="Lienhypertexte"/>
            <w:noProof/>
          </w:rPr>
          <w:t>Vue verticale</w:t>
        </w:r>
        <w:r w:rsidR="009E1936">
          <w:rPr>
            <w:noProof/>
            <w:webHidden/>
          </w:rPr>
          <w:tab/>
        </w:r>
        <w:r w:rsidR="009E1936">
          <w:rPr>
            <w:noProof/>
            <w:webHidden/>
          </w:rPr>
          <w:fldChar w:fldCharType="begin"/>
        </w:r>
        <w:r w:rsidR="009E1936">
          <w:rPr>
            <w:noProof/>
            <w:webHidden/>
          </w:rPr>
          <w:instrText xml:space="preserve"> PAGEREF _Toc476817736 \h </w:instrText>
        </w:r>
        <w:r w:rsidR="009E1936">
          <w:rPr>
            <w:noProof/>
            <w:webHidden/>
          </w:rPr>
        </w:r>
        <w:r w:rsidR="009E1936">
          <w:rPr>
            <w:noProof/>
            <w:webHidden/>
          </w:rPr>
          <w:fldChar w:fldCharType="separate"/>
        </w:r>
        <w:r w:rsidR="009E1936">
          <w:rPr>
            <w:noProof/>
            <w:webHidden/>
          </w:rPr>
          <w:t>5</w:t>
        </w:r>
        <w:r w:rsidR="009E1936">
          <w:rPr>
            <w:noProof/>
            <w:webHidden/>
          </w:rPr>
          <w:fldChar w:fldCharType="end"/>
        </w:r>
      </w:hyperlink>
    </w:p>
    <w:p w14:paraId="44BA53B9"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37" w:history="1">
        <w:r w:rsidR="009E1936" w:rsidRPr="00F151F4">
          <w:rPr>
            <w:rStyle w:val="Lienhypertexte"/>
            <w:noProof/>
          </w:rPr>
          <w:t>2.3</w:t>
        </w:r>
        <w:r w:rsidR="009E1936">
          <w:rPr>
            <w:rFonts w:eastAsiaTheme="minorEastAsia" w:cstheme="minorBidi"/>
            <w:smallCaps w:val="0"/>
            <w:noProof/>
            <w:sz w:val="24"/>
            <w:szCs w:val="24"/>
            <w:lang w:val="fr-FR" w:eastAsia="fr-FR"/>
          </w:rPr>
          <w:tab/>
        </w:r>
        <w:r w:rsidR="009E1936" w:rsidRPr="00F151F4">
          <w:rPr>
            <w:rStyle w:val="Lienhypertexte"/>
            <w:noProof/>
          </w:rPr>
          <w:t>Vue de côté</w:t>
        </w:r>
        <w:r w:rsidR="009E1936">
          <w:rPr>
            <w:noProof/>
            <w:webHidden/>
          </w:rPr>
          <w:tab/>
        </w:r>
        <w:r w:rsidR="009E1936">
          <w:rPr>
            <w:noProof/>
            <w:webHidden/>
          </w:rPr>
          <w:fldChar w:fldCharType="begin"/>
        </w:r>
        <w:r w:rsidR="009E1936">
          <w:rPr>
            <w:noProof/>
            <w:webHidden/>
          </w:rPr>
          <w:instrText xml:space="preserve"> PAGEREF _Toc476817737 \h </w:instrText>
        </w:r>
        <w:r w:rsidR="009E1936">
          <w:rPr>
            <w:noProof/>
            <w:webHidden/>
          </w:rPr>
        </w:r>
        <w:r w:rsidR="009E1936">
          <w:rPr>
            <w:noProof/>
            <w:webHidden/>
          </w:rPr>
          <w:fldChar w:fldCharType="separate"/>
        </w:r>
        <w:r w:rsidR="009E1936">
          <w:rPr>
            <w:noProof/>
            <w:webHidden/>
          </w:rPr>
          <w:t>6</w:t>
        </w:r>
        <w:r w:rsidR="009E1936">
          <w:rPr>
            <w:noProof/>
            <w:webHidden/>
          </w:rPr>
          <w:fldChar w:fldCharType="end"/>
        </w:r>
      </w:hyperlink>
    </w:p>
    <w:p w14:paraId="3B2AB673"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38" w:history="1">
        <w:r w:rsidR="009E1936" w:rsidRPr="00F151F4">
          <w:rPr>
            <w:rStyle w:val="Lienhypertexte"/>
            <w:noProof/>
          </w:rPr>
          <w:t>2.4</w:t>
        </w:r>
        <w:r w:rsidR="009E1936">
          <w:rPr>
            <w:rFonts w:eastAsiaTheme="minorEastAsia" w:cstheme="minorBidi"/>
            <w:smallCaps w:val="0"/>
            <w:noProof/>
            <w:sz w:val="24"/>
            <w:szCs w:val="24"/>
            <w:lang w:val="fr-FR" w:eastAsia="fr-FR"/>
          </w:rPr>
          <w:tab/>
        </w:r>
        <w:r w:rsidR="009E1936" w:rsidRPr="00F151F4">
          <w:rPr>
            <w:rStyle w:val="Lienhypertexte"/>
            <w:noProof/>
          </w:rPr>
          <w:t>Vue première personne</w:t>
        </w:r>
        <w:r w:rsidR="009E1936">
          <w:rPr>
            <w:noProof/>
            <w:webHidden/>
          </w:rPr>
          <w:tab/>
        </w:r>
        <w:r w:rsidR="009E1936">
          <w:rPr>
            <w:noProof/>
            <w:webHidden/>
          </w:rPr>
          <w:fldChar w:fldCharType="begin"/>
        </w:r>
        <w:r w:rsidR="009E1936">
          <w:rPr>
            <w:noProof/>
            <w:webHidden/>
          </w:rPr>
          <w:instrText xml:space="preserve"> PAGEREF _Toc476817738 \h </w:instrText>
        </w:r>
        <w:r w:rsidR="009E1936">
          <w:rPr>
            <w:noProof/>
            <w:webHidden/>
          </w:rPr>
        </w:r>
        <w:r w:rsidR="009E1936">
          <w:rPr>
            <w:noProof/>
            <w:webHidden/>
          </w:rPr>
          <w:fldChar w:fldCharType="separate"/>
        </w:r>
        <w:r w:rsidR="009E1936">
          <w:rPr>
            <w:noProof/>
            <w:webHidden/>
          </w:rPr>
          <w:t>7</w:t>
        </w:r>
        <w:r w:rsidR="009E1936">
          <w:rPr>
            <w:noProof/>
            <w:webHidden/>
          </w:rPr>
          <w:fldChar w:fldCharType="end"/>
        </w:r>
      </w:hyperlink>
    </w:p>
    <w:p w14:paraId="70A6363C" w14:textId="77777777" w:rsidR="009E1936" w:rsidRDefault="00843BDF">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39" w:history="1">
        <w:r w:rsidR="009E1936" w:rsidRPr="00F151F4">
          <w:rPr>
            <w:rStyle w:val="Lienhypertexte"/>
            <w:noProof/>
          </w:rPr>
          <w:t>3</w:t>
        </w:r>
        <w:r w:rsidR="009E1936">
          <w:rPr>
            <w:rFonts w:eastAsiaTheme="minorEastAsia" w:cstheme="minorBidi"/>
            <w:b w:val="0"/>
            <w:bCs w:val="0"/>
            <w:caps w:val="0"/>
            <w:noProof/>
            <w:sz w:val="24"/>
            <w:szCs w:val="24"/>
            <w:lang w:val="fr-FR" w:eastAsia="fr-FR"/>
          </w:rPr>
          <w:tab/>
        </w:r>
        <w:r w:rsidR="009E1936" w:rsidRPr="00F151F4">
          <w:rPr>
            <w:rStyle w:val="Lienhypertexte"/>
            <w:noProof/>
          </w:rPr>
          <w:t>Le menu de paramètres</w:t>
        </w:r>
        <w:r w:rsidR="009E1936">
          <w:rPr>
            <w:noProof/>
            <w:webHidden/>
          </w:rPr>
          <w:tab/>
        </w:r>
        <w:r w:rsidR="009E1936">
          <w:rPr>
            <w:noProof/>
            <w:webHidden/>
          </w:rPr>
          <w:fldChar w:fldCharType="begin"/>
        </w:r>
        <w:r w:rsidR="009E1936">
          <w:rPr>
            <w:noProof/>
            <w:webHidden/>
          </w:rPr>
          <w:instrText xml:space="preserve"> PAGEREF _Toc476817739 \h </w:instrText>
        </w:r>
        <w:r w:rsidR="009E1936">
          <w:rPr>
            <w:noProof/>
            <w:webHidden/>
          </w:rPr>
        </w:r>
        <w:r w:rsidR="009E1936">
          <w:rPr>
            <w:noProof/>
            <w:webHidden/>
          </w:rPr>
          <w:fldChar w:fldCharType="separate"/>
        </w:r>
        <w:r w:rsidR="009E1936">
          <w:rPr>
            <w:noProof/>
            <w:webHidden/>
          </w:rPr>
          <w:t>8</w:t>
        </w:r>
        <w:r w:rsidR="009E1936">
          <w:rPr>
            <w:noProof/>
            <w:webHidden/>
          </w:rPr>
          <w:fldChar w:fldCharType="end"/>
        </w:r>
      </w:hyperlink>
    </w:p>
    <w:p w14:paraId="337BA18C" w14:textId="77777777" w:rsidR="009E1936" w:rsidRDefault="00843BDF">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40" w:history="1">
        <w:r w:rsidR="009E1936" w:rsidRPr="00F151F4">
          <w:rPr>
            <w:rStyle w:val="Lienhypertexte"/>
            <w:noProof/>
          </w:rPr>
          <w:t>4</w:t>
        </w:r>
        <w:r w:rsidR="009E1936">
          <w:rPr>
            <w:rFonts w:eastAsiaTheme="minorEastAsia" w:cstheme="minorBidi"/>
            <w:b w:val="0"/>
            <w:bCs w:val="0"/>
            <w:caps w:val="0"/>
            <w:noProof/>
            <w:sz w:val="24"/>
            <w:szCs w:val="24"/>
            <w:lang w:val="fr-FR" w:eastAsia="fr-FR"/>
          </w:rPr>
          <w:tab/>
        </w:r>
        <w:r w:rsidR="009E1936" w:rsidRPr="00F151F4">
          <w:rPr>
            <w:rStyle w:val="Lienhypertexte"/>
            <w:noProof/>
          </w:rPr>
          <w:t>Les débits et graphiques</w:t>
        </w:r>
        <w:r w:rsidR="009E1936">
          <w:rPr>
            <w:noProof/>
            <w:webHidden/>
          </w:rPr>
          <w:tab/>
        </w:r>
        <w:r w:rsidR="009E1936">
          <w:rPr>
            <w:noProof/>
            <w:webHidden/>
          </w:rPr>
          <w:fldChar w:fldCharType="begin"/>
        </w:r>
        <w:r w:rsidR="009E1936">
          <w:rPr>
            <w:noProof/>
            <w:webHidden/>
          </w:rPr>
          <w:instrText xml:space="preserve"> PAGEREF _Toc476817740 \h </w:instrText>
        </w:r>
        <w:r w:rsidR="009E1936">
          <w:rPr>
            <w:noProof/>
            <w:webHidden/>
          </w:rPr>
        </w:r>
        <w:r w:rsidR="009E1936">
          <w:rPr>
            <w:noProof/>
            <w:webHidden/>
          </w:rPr>
          <w:fldChar w:fldCharType="separate"/>
        </w:r>
        <w:r w:rsidR="009E1936">
          <w:rPr>
            <w:noProof/>
            <w:webHidden/>
          </w:rPr>
          <w:t>9</w:t>
        </w:r>
        <w:r w:rsidR="009E1936">
          <w:rPr>
            <w:noProof/>
            <w:webHidden/>
          </w:rPr>
          <w:fldChar w:fldCharType="end"/>
        </w:r>
      </w:hyperlink>
    </w:p>
    <w:p w14:paraId="28F1342E"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1" w:history="1">
        <w:r w:rsidR="009E1936" w:rsidRPr="00F151F4">
          <w:rPr>
            <w:rStyle w:val="Lienhypertexte"/>
            <w:noProof/>
          </w:rPr>
          <w:t>4.1</w:t>
        </w:r>
        <w:r w:rsidR="009E1936">
          <w:rPr>
            <w:rFonts w:eastAsiaTheme="minorEastAsia" w:cstheme="minorBidi"/>
            <w:smallCaps w:val="0"/>
            <w:noProof/>
            <w:sz w:val="24"/>
            <w:szCs w:val="24"/>
            <w:lang w:val="fr-FR" w:eastAsia="fr-FR"/>
          </w:rPr>
          <w:tab/>
        </w:r>
        <w:r w:rsidR="009E1936" w:rsidRPr="00F151F4">
          <w:rPr>
            <w:rStyle w:val="Lienhypertexte"/>
            <w:noProof/>
          </w:rPr>
          <w:t>Les débits moyens</w:t>
        </w:r>
        <w:r w:rsidR="009E1936">
          <w:rPr>
            <w:noProof/>
            <w:webHidden/>
          </w:rPr>
          <w:tab/>
        </w:r>
        <w:r w:rsidR="009E1936">
          <w:rPr>
            <w:noProof/>
            <w:webHidden/>
          </w:rPr>
          <w:fldChar w:fldCharType="begin"/>
        </w:r>
        <w:r w:rsidR="009E1936">
          <w:rPr>
            <w:noProof/>
            <w:webHidden/>
          </w:rPr>
          <w:instrText xml:space="preserve"> PAGEREF _Toc476817741 \h </w:instrText>
        </w:r>
        <w:r w:rsidR="009E1936">
          <w:rPr>
            <w:noProof/>
            <w:webHidden/>
          </w:rPr>
        </w:r>
        <w:r w:rsidR="009E1936">
          <w:rPr>
            <w:noProof/>
            <w:webHidden/>
          </w:rPr>
          <w:fldChar w:fldCharType="separate"/>
        </w:r>
        <w:r w:rsidR="009E1936">
          <w:rPr>
            <w:noProof/>
            <w:webHidden/>
          </w:rPr>
          <w:t>9</w:t>
        </w:r>
        <w:r w:rsidR="009E1936">
          <w:rPr>
            <w:noProof/>
            <w:webHidden/>
          </w:rPr>
          <w:fldChar w:fldCharType="end"/>
        </w:r>
      </w:hyperlink>
    </w:p>
    <w:p w14:paraId="486B84A7"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2" w:history="1">
        <w:r w:rsidR="009E1936" w:rsidRPr="00F151F4">
          <w:rPr>
            <w:rStyle w:val="Lienhypertexte"/>
            <w:noProof/>
          </w:rPr>
          <w:t>4.2</w:t>
        </w:r>
        <w:r w:rsidR="009E1936">
          <w:rPr>
            <w:rFonts w:eastAsiaTheme="minorEastAsia" w:cstheme="minorBidi"/>
            <w:smallCaps w:val="0"/>
            <w:noProof/>
            <w:sz w:val="24"/>
            <w:szCs w:val="24"/>
            <w:lang w:val="fr-FR" w:eastAsia="fr-FR"/>
          </w:rPr>
          <w:tab/>
        </w:r>
        <w:r w:rsidR="009E1936" w:rsidRPr="00F151F4">
          <w:rPr>
            <w:rStyle w:val="Lienhypertexte"/>
            <w:noProof/>
          </w:rPr>
          <w:t>Les débits maximums et minimums</w:t>
        </w:r>
        <w:r w:rsidR="009E1936">
          <w:rPr>
            <w:noProof/>
            <w:webHidden/>
          </w:rPr>
          <w:tab/>
        </w:r>
        <w:r w:rsidR="009E1936">
          <w:rPr>
            <w:noProof/>
            <w:webHidden/>
          </w:rPr>
          <w:fldChar w:fldCharType="begin"/>
        </w:r>
        <w:r w:rsidR="009E1936">
          <w:rPr>
            <w:noProof/>
            <w:webHidden/>
          </w:rPr>
          <w:instrText xml:space="preserve"> PAGEREF _Toc476817742 \h </w:instrText>
        </w:r>
        <w:r w:rsidR="009E1936">
          <w:rPr>
            <w:noProof/>
            <w:webHidden/>
          </w:rPr>
        </w:r>
        <w:r w:rsidR="009E1936">
          <w:rPr>
            <w:noProof/>
            <w:webHidden/>
          </w:rPr>
          <w:fldChar w:fldCharType="separate"/>
        </w:r>
        <w:r w:rsidR="009E1936">
          <w:rPr>
            <w:noProof/>
            <w:webHidden/>
          </w:rPr>
          <w:t>9</w:t>
        </w:r>
        <w:r w:rsidR="009E1936">
          <w:rPr>
            <w:noProof/>
            <w:webHidden/>
          </w:rPr>
          <w:fldChar w:fldCharType="end"/>
        </w:r>
      </w:hyperlink>
    </w:p>
    <w:p w14:paraId="5FCCE07E"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3" w:history="1">
        <w:r w:rsidR="009E1936" w:rsidRPr="00F151F4">
          <w:rPr>
            <w:rStyle w:val="Lienhypertexte"/>
            <w:noProof/>
          </w:rPr>
          <w:t>4.3</w:t>
        </w:r>
        <w:r w:rsidR="009E1936">
          <w:rPr>
            <w:rFonts w:eastAsiaTheme="minorEastAsia" w:cstheme="minorBidi"/>
            <w:smallCaps w:val="0"/>
            <w:noProof/>
            <w:sz w:val="24"/>
            <w:szCs w:val="24"/>
            <w:lang w:val="fr-FR" w:eastAsia="fr-FR"/>
          </w:rPr>
          <w:tab/>
        </w:r>
        <w:r w:rsidR="009E1936" w:rsidRPr="00F151F4">
          <w:rPr>
            <w:rStyle w:val="Lienhypertexte"/>
            <w:noProof/>
          </w:rPr>
          <w:t>Les graphiques</w:t>
        </w:r>
        <w:r w:rsidR="009E1936">
          <w:rPr>
            <w:noProof/>
            <w:webHidden/>
          </w:rPr>
          <w:tab/>
        </w:r>
        <w:r w:rsidR="009E1936">
          <w:rPr>
            <w:noProof/>
            <w:webHidden/>
          </w:rPr>
          <w:fldChar w:fldCharType="begin"/>
        </w:r>
        <w:r w:rsidR="009E1936">
          <w:rPr>
            <w:noProof/>
            <w:webHidden/>
          </w:rPr>
          <w:instrText xml:space="preserve"> PAGEREF _Toc476817743 \h </w:instrText>
        </w:r>
        <w:r w:rsidR="009E1936">
          <w:rPr>
            <w:noProof/>
            <w:webHidden/>
          </w:rPr>
        </w:r>
        <w:r w:rsidR="009E1936">
          <w:rPr>
            <w:noProof/>
            <w:webHidden/>
          </w:rPr>
          <w:fldChar w:fldCharType="separate"/>
        </w:r>
        <w:r w:rsidR="009E1936">
          <w:rPr>
            <w:noProof/>
            <w:webHidden/>
          </w:rPr>
          <w:t>9</w:t>
        </w:r>
        <w:r w:rsidR="009E1936">
          <w:rPr>
            <w:noProof/>
            <w:webHidden/>
          </w:rPr>
          <w:fldChar w:fldCharType="end"/>
        </w:r>
      </w:hyperlink>
    </w:p>
    <w:p w14:paraId="51CD3C35" w14:textId="77777777" w:rsidR="009E1936" w:rsidRDefault="00843BDF">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44" w:history="1">
        <w:r w:rsidR="009E1936" w:rsidRPr="00F151F4">
          <w:rPr>
            <w:rStyle w:val="Lienhypertexte"/>
            <w:noProof/>
          </w:rPr>
          <w:t>5</w:t>
        </w:r>
        <w:r w:rsidR="009E1936">
          <w:rPr>
            <w:rFonts w:eastAsiaTheme="minorEastAsia" w:cstheme="minorBidi"/>
            <w:b w:val="0"/>
            <w:bCs w:val="0"/>
            <w:caps w:val="0"/>
            <w:noProof/>
            <w:sz w:val="24"/>
            <w:szCs w:val="24"/>
            <w:lang w:val="fr-FR" w:eastAsia="fr-FR"/>
          </w:rPr>
          <w:tab/>
        </w:r>
        <w:r w:rsidR="009E1936" w:rsidRPr="00F151F4">
          <w:rPr>
            <w:rStyle w:val="Lienhypertexte"/>
            <w:noProof/>
          </w:rPr>
          <w:t>Voitures et accidents</w:t>
        </w:r>
        <w:r w:rsidR="009E1936">
          <w:rPr>
            <w:noProof/>
            <w:webHidden/>
          </w:rPr>
          <w:tab/>
        </w:r>
        <w:r w:rsidR="009E1936">
          <w:rPr>
            <w:noProof/>
            <w:webHidden/>
          </w:rPr>
          <w:fldChar w:fldCharType="begin"/>
        </w:r>
        <w:r w:rsidR="009E1936">
          <w:rPr>
            <w:noProof/>
            <w:webHidden/>
          </w:rPr>
          <w:instrText xml:space="preserve"> PAGEREF _Toc476817744 \h </w:instrText>
        </w:r>
        <w:r w:rsidR="009E1936">
          <w:rPr>
            <w:noProof/>
            <w:webHidden/>
          </w:rPr>
        </w:r>
        <w:r w:rsidR="009E1936">
          <w:rPr>
            <w:noProof/>
            <w:webHidden/>
          </w:rPr>
          <w:fldChar w:fldCharType="separate"/>
        </w:r>
        <w:r w:rsidR="009E1936">
          <w:rPr>
            <w:noProof/>
            <w:webHidden/>
          </w:rPr>
          <w:t>10</w:t>
        </w:r>
        <w:r w:rsidR="009E1936">
          <w:rPr>
            <w:noProof/>
            <w:webHidden/>
          </w:rPr>
          <w:fldChar w:fldCharType="end"/>
        </w:r>
      </w:hyperlink>
    </w:p>
    <w:p w14:paraId="498B8F73"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5" w:history="1">
        <w:r w:rsidR="009E1936" w:rsidRPr="00F151F4">
          <w:rPr>
            <w:rStyle w:val="Lienhypertexte"/>
            <w:noProof/>
          </w:rPr>
          <w:t>5.1</w:t>
        </w:r>
        <w:r w:rsidR="009E1936">
          <w:rPr>
            <w:rFonts w:eastAsiaTheme="minorEastAsia" w:cstheme="minorBidi"/>
            <w:smallCaps w:val="0"/>
            <w:noProof/>
            <w:sz w:val="24"/>
            <w:szCs w:val="24"/>
            <w:lang w:val="fr-FR" w:eastAsia="fr-FR"/>
          </w:rPr>
          <w:tab/>
        </w:r>
        <w:r w:rsidR="009E1936" w:rsidRPr="00F151F4">
          <w:rPr>
            <w:rStyle w:val="Lienhypertexte"/>
            <w:noProof/>
          </w:rPr>
          <w:t>Comportement des voitures</w:t>
        </w:r>
        <w:r w:rsidR="009E1936">
          <w:rPr>
            <w:noProof/>
            <w:webHidden/>
          </w:rPr>
          <w:tab/>
        </w:r>
        <w:r w:rsidR="009E1936">
          <w:rPr>
            <w:noProof/>
            <w:webHidden/>
          </w:rPr>
          <w:fldChar w:fldCharType="begin"/>
        </w:r>
        <w:r w:rsidR="009E1936">
          <w:rPr>
            <w:noProof/>
            <w:webHidden/>
          </w:rPr>
          <w:instrText xml:space="preserve"> PAGEREF _Toc476817745 \h </w:instrText>
        </w:r>
        <w:r w:rsidR="009E1936">
          <w:rPr>
            <w:noProof/>
            <w:webHidden/>
          </w:rPr>
        </w:r>
        <w:r w:rsidR="009E1936">
          <w:rPr>
            <w:noProof/>
            <w:webHidden/>
          </w:rPr>
          <w:fldChar w:fldCharType="separate"/>
        </w:r>
        <w:r w:rsidR="009E1936">
          <w:rPr>
            <w:noProof/>
            <w:webHidden/>
          </w:rPr>
          <w:t>10</w:t>
        </w:r>
        <w:r w:rsidR="009E1936">
          <w:rPr>
            <w:noProof/>
            <w:webHidden/>
          </w:rPr>
          <w:fldChar w:fldCharType="end"/>
        </w:r>
      </w:hyperlink>
    </w:p>
    <w:p w14:paraId="0A0B1296"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6" w:history="1">
        <w:r w:rsidR="009E1936" w:rsidRPr="00F151F4">
          <w:rPr>
            <w:rStyle w:val="Lienhypertexte"/>
            <w:noProof/>
          </w:rPr>
          <w:t>5.2</w:t>
        </w:r>
        <w:r w:rsidR="009E1936">
          <w:rPr>
            <w:rFonts w:eastAsiaTheme="minorEastAsia" w:cstheme="minorBidi"/>
            <w:smallCaps w:val="0"/>
            <w:noProof/>
            <w:sz w:val="24"/>
            <w:szCs w:val="24"/>
            <w:lang w:val="fr-FR" w:eastAsia="fr-FR"/>
          </w:rPr>
          <w:tab/>
        </w:r>
        <w:r w:rsidR="009E1936" w:rsidRPr="00F151F4">
          <w:rPr>
            <w:rStyle w:val="Lienhypertexte"/>
            <w:noProof/>
          </w:rPr>
          <w:t>Bloquer une voie de circulation</w:t>
        </w:r>
        <w:r w:rsidR="009E1936">
          <w:rPr>
            <w:noProof/>
            <w:webHidden/>
          </w:rPr>
          <w:tab/>
        </w:r>
        <w:r w:rsidR="009E1936">
          <w:rPr>
            <w:noProof/>
            <w:webHidden/>
          </w:rPr>
          <w:fldChar w:fldCharType="begin"/>
        </w:r>
        <w:r w:rsidR="009E1936">
          <w:rPr>
            <w:noProof/>
            <w:webHidden/>
          </w:rPr>
          <w:instrText xml:space="preserve"> PAGEREF _Toc476817746 \h </w:instrText>
        </w:r>
        <w:r w:rsidR="009E1936">
          <w:rPr>
            <w:noProof/>
            <w:webHidden/>
          </w:rPr>
        </w:r>
        <w:r w:rsidR="009E1936">
          <w:rPr>
            <w:noProof/>
            <w:webHidden/>
          </w:rPr>
          <w:fldChar w:fldCharType="separate"/>
        </w:r>
        <w:r w:rsidR="009E1936">
          <w:rPr>
            <w:noProof/>
            <w:webHidden/>
          </w:rPr>
          <w:t>10</w:t>
        </w:r>
        <w:r w:rsidR="009E1936">
          <w:rPr>
            <w:noProof/>
            <w:webHidden/>
          </w:rPr>
          <w:fldChar w:fldCharType="end"/>
        </w:r>
      </w:hyperlink>
    </w:p>
    <w:p w14:paraId="65D4B5DE" w14:textId="77777777" w:rsidR="009E1936" w:rsidRDefault="00843BDF">
      <w:pPr>
        <w:pStyle w:val="TM10"/>
        <w:tabs>
          <w:tab w:val="left" w:pos="400"/>
          <w:tab w:val="right" w:leader="dot" w:pos="9060"/>
        </w:tabs>
        <w:rPr>
          <w:rFonts w:eastAsiaTheme="minorEastAsia" w:cstheme="minorBidi"/>
          <w:b w:val="0"/>
          <w:bCs w:val="0"/>
          <w:caps w:val="0"/>
          <w:noProof/>
          <w:sz w:val="24"/>
          <w:szCs w:val="24"/>
          <w:lang w:val="fr-FR" w:eastAsia="fr-FR"/>
        </w:rPr>
      </w:pPr>
      <w:hyperlink w:anchor="_Toc476817747" w:history="1">
        <w:r w:rsidR="009E1936" w:rsidRPr="00F151F4">
          <w:rPr>
            <w:rStyle w:val="Lienhypertexte"/>
            <w:noProof/>
          </w:rPr>
          <w:t>6</w:t>
        </w:r>
        <w:r w:rsidR="009E1936">
          <w:rPr>
            <w:rFonts w:eastAsiaTheme="minorEastAsia" w:cstheme="minorBidi"/>
            <w:b w:val="0"/>
            <w:bCs w:val="0"/>
            <w:caps w:val="0"/>
            <w:noProof/>
            <w:sz w:val="24"/>
            <w:szCs w:val="24"/>
            <w:lang w:val="fr-FR" w:eastAsia="fr-FR"/>
          </w:rPr>
          <w:tab/>
        </w:r>
        <w:r w:rsidR="009E1936" w:rsidRPr="00F151F4">
          <w:rPr>
            <w:rStyle w:val="Lienhypertexte"/>
            <w:noProof/>
          </w:rPr>
          <w:t>La console de commandes</w:t>
        </w:r>
        <w:r w:rsidR="009E1936">
          <w:rPr>
            <w:noProof/>
            <w:webHidden/>
          </w:rPr>
          <w:tab/>
        </w:r>
        <w:r w:rsidR="009E1936">
          <w:rPr>
            <w:noProof/>
            <w:webHidden/>
          </w:rPr>
          <w:fldChar w:fldCharType="begin"/>
        </w:r>
        <w:r w:rsidR="009E1936">
          <w:rPr>
            <w:noProof/>
            <w:webHidden/>
          </w:rPr>
          <w:instrText xml:space="preserve"> PAGEREF _Toc476817747 \h </w:instrText>
        </w:r>
        <w:r w:rsidR="009E1936">
          <w:rPr>
            <w:noProof/>
            <w:webHidden/>
          </w:rPr>
        </w:r>
        <w:r w:rsidR="009E1936">
          <w:rPr>
            <w:noProof/>
            <w:webHidden/>
          </w:rPr>
          <w:fldChar w:fldCharType="separate"/>
        </w:r>
        <w:r w:rsidR="009E1936">
          <w:rPr>
            <w:noProof/>
            <w:webHidden/>
          </w:rPr>
          <w:t>11</w:t>
        </w:r>
        <w:r w:rsidR="009E1936">
          <w:rPr>
            <w:noProof/>
            <w:webHidden/>
          </w:rPr>
          <w:fldChar w:fldCharType="end"/>
        </w:r>
      </w:hyperlink>
    </w:p>
    <w:p w14:paraId="2C51FA63"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8" w:history="1">
        <w:r w:rsidR="009E1936" w:rsidRPr="00F151F4">
          <w:rPr>
            <w:rStyle w:val="Lienhypertexte"/>
            <w:noProof/>
          </w:rPr>
          <w:t>6.1</w:t>
        </w:r>
        <w:r w:rsidR="009E1936">
          <w:rPr>
            <w:rFonts w:eastAsiaTheme="minorEastAsia" w:cstheme="minorBidi"/>
            <w:smallCaps w:val="0"/>
            <w:noProof/>
            <w:sz w:val="24"/>
            <w:szCs w:val="24"/>
            <w:lang w:val="fr-FR" w:eastAsia="fr-FR"/>
          </w:rPr>
          <w:tab/>
        </w:r>
        <w:r w:rsidR="009E1936" w:rsidRPr="00F151F4">
          <w:rPr>
            <w:rStyle w:val="Lienhypertexte"/>
            <w:noProof/>
          </w:rPr>
          <w:t>Changer la vitesse du temps</w:t>
        </w:r>
        <w:r w:rsidR="009E1936">
          <w:rPr>
            <w:noProof/>
            <w:webHidden/>
          </w:rPr>
          <w:tab/>
        </w:r>
        <w:r w:rsidR="009E1936">
          <w:rPr>
            <w:noProof/>
            <w:webHidden/>
          </w:rPr>
          <w:fldChar w:fldCharType="begin"/>
        </w:r>
        <w:r w:rsidR="009E1936">
          <w:rPr>
            <w:noProof/>
            <w:webHidden/>
          </w:rPr>
          <w:instrText xml:space="preserve"> PAGEREF _Toc476817748 \h </w:instrText>
        </w:r>
        <w:r w:rsidR="009E1936">
          <w:rPr>
            <w:noProof/>
            <w:webHidden/>
          </w:rPr>
        </w:r>
        <w:r w:rsidR="009E1936">
          <w:rPr>
            <w:noProof/>
            <w:webHidden/>
          </w:rPr>
          <w:fldChar w:fldCharType="separate"/>
        </w:r>
        <w:r w:rsidR="009E1936">
          <w:rPr>
            <w:noProof/>
            <w:webHidden/>
          </w:rPr>
          <w:t>11</w:t>
        </w:r>
        <w:r w:rsidR="009E1936">
          <w:rPr>
            <w:noProof/>
            <w:webHidden/>
          </w:rPr>
          <w:fldChar w:fldCharType="end"/>
        </w:r>
      </w:hyperlink>
    </w:p>
    <w:p w14:paraId="5FFF81A7"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49" w:history="1">
        <w:r w:rsidR="009E1936" w:rsidRPr="00F151F4">
          <w:rPr>
            <w:rStyle w:val="Lienhypertexte"/>
            <w:noProof/>
          </w:rPr>
          <w:t>6.2</w:t>
        </w:r>
        <w:r w:rsidR="009E1936">
          <w:rPr>
            <w:rFonts w:eastAsiaTheme="minorEastAsia" w:cstheme="minorBidi"/>
            <w:smallCaps w:val="0"/>
            <w:noProof/>
            <w:sz w:val="24"/>
            <w:szCs w:val="24"/>
            <w:lang w:val="fr-FR" w:eastAsia="fr-FR"/>
          </w:rPr>
          <w:tab/>
        </w:r>
        <w:r w:rsidR="009E1936" w:rsidRPr="00F151F4">
          <w:rPr>
            <w:rStyle w:val="Lienhypertexte"/>
            <w:noProof/>
          </w:rPr>
          <w:t>Changer l’heure du jour</w:t>
        </w:r>
        <w:r w:rsidR="009E1936">
          <w:rPr>
            <w:noProof/>
            <w:webHidden/>
          </w:rPr>
          <w:tab/>
        </w:r>
        <w:r w:rsidR="009E1936">
          <w:rPr>
            <w:noProof/>
            <w:webHidden/>
          </w:rPr>
          <w:fldChar w:fldCharType="begin"/>
        </w:r>
        <w:r w:rsidR="009E1936">
          <w:rPr>
            <w:noProof/>
            <w:webHidden/>
          </w:rPr>
          <w:instrText xml:space="preserve"> PAGEREF _Toc476817749 \h </w:instrText>
        </w:r>
        <w:r w:rsidR="009E1936">
          <w:rPr>
            <w:noProof/>
            <w:webHidden/>
          </w:rPr>
        </w:r>
        <w:r w:rsidR="009E1936">
          <w:rPr>
            <w:noProof/>
            <w:webHidden/>
          </w:rPr>
          <w:fldChar w:fldCharType="separate"/>
        </w:r>
        <w:r w:rsidR="009E1936">
          <w:rPr>
            <w:noProof/>
            <w:webHidden/>
          </w:rPr>
          <w:t>11</w:t>
        </w:r>
        <w:r w:rsidR="009E1936">
          <w:rPr>
            <w:noProof/>
            <w:webHidden/>
          </w:rPr>
          <w:fldChar w:fldCharType="end"/>
        </w:r>
      </w:hyperlink>
    </w:p>
    <w:p w14:paraId="681DCDC4"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50" w:history="1">
        <w:r w:rsidR="009E1936" w:rsidRPr="00F151F4">
          <w:rPr>
            <w:rStyle w:val="Lienhypertexte"/>
            <w:noProof/>
          </w:rPr>
          <w:t>6.3</w:t>
        </w:r>
        <w:r w:rsidR="009E1936">
          <w:rPr>
            <w:rFonts w:eastAsiaTheme="minorEastAsia" w:cstheme="minorBidi"/>
            <w:smallCaps w:val="0"/>
            <w:noProof/>
            <w:sz w:val="24"/>
            <w:szCs w:val="24"/>
            <w:lang w:val="fr-FR" w:eastAsia="fr-FR"/>
          </w:rPr>
          <w:tab/>
        </w:r>
        <w:r w:rsidR="009E1936" w:rsidRPr="00F151F4">
          <w:rPr>
            <w:rStyle w:val="Lienhypertexte"/>
            <w:noProof/>
          </w:rPr>
          <w:t>Activer le mode « Caméra libre »</w:t>
        </w:r>
        <w:r w:rsidR="009E1936">
          <w:rPr>
            <w:noProof/>
            <w:webHidden/>
          </w:rPr>
          <w:tab/>
        </w:r>
        <w:r w:rsidR="009E1936">
          <w:rPr>
            <w:noProof/>
            <w:webHidden/>
          </w:rPr>
          <w:fldChar w:fldCharType="begin"/>
        </w:r>
        <w:r w:rsidR="009E1936">
          <w:rPr>
            <w:noProof/>
            <w:webHidden/>
          </w:rPr>
          <w:instrText xml:space="preserve"> PAGEREF _Toc476817750 \h </w:instrText>
        </w:r>
        <w:r w:rsidR="009E1936">
          <w:rPr>
            <w:noProof/>
            <w:webHidden/>
          </w:rPr>
        </w:r>
        <w:r w:rsidR="009E1936">
          <w:rPr>
            <w:noProof/>
            <w:webHidden/>
          </w:rPr>
          <w:fldChar w:fldCharType="separate"/>
        </w:r>
        <w:r w:rsidR="009E1936">
          <w:rPr>
            <w:noProof/>
            <w:webHidden/>
          </w:rPr>
          <w:t>12</w:t>
        </w:r>
        <w:r w:rsidR="009E1936">
          <w:rPr>
            <w:noProof/>
            <w:webHidden/>
          </w:rPr>
          <w:fldChar w:fldCharType="end"/>
        </w:r>
      </w:hyperlink>
    </w:p>
    <w:p w14:paraId="5A6BB9D5" w14:textId="77777777" w:rsidR="009E1936" w:rsidRDefault="00843BDF">
      <w:pPr>
        <w:pStyle w:val="TM2"/>
        <w:tabs>
          <w:tab w:val="left" w:pos="800"/>
          <w:tab w:val="right" w:leader="dot" w:pos="9060"/>
        </w:tabs>
        <w:rPr>
          <w:rFonts w:eastAsiaTheme="minorEastAsia" w:cstheme="minorBidi"/>
          <w:smallCaps w:val="0"/>
          <w:noProof/>
          <w:sz w:val="24"/>
          <w:szCs w:val="24"/>
          <w:lang w:val="fr-FR" w:eastAsia="fr-FR"/>
        </w:rPr>
      </w:pPr>
      <w:hyperlink w:anchor="_Toc476817751" w:history="1">
        <w:r w:rsidR="009E1936" w:rsidRPr="00F151F4">
          <w:rPr>
            <w:rStyle w:val="Lienhypertexte"/>
            <w:noProof/>
          </w:rPr>
          <w:t>6.4</w:t>
        </w:r>
        <w:r w:rsidR="009E1936">
          <w:rPr>
            <w:rFonts w:eastAsiaTheme="minorEastAsia" w:cstheme="minorBidi"/>
            <w:smallCaps w:val="0"/>
            <w:noProof/>
            <w:sz w:val="24"/>
            <w:szCs w:val="24"/>
            <w:lang w:val="fr-FR" w:eastAsia="fr-FR"/>
          </w:rPr>
          <w:tab/>
        </w:r>
        <w:r w:rsidR="009E1936" w:rsidRPr="00F151F4">
          <w:rPr>
            <w:rStyle w:val="Lienhypertexte"/>
            <w:noProof/>
          </w:rPr>
          <w:t>Activer le mode « Contrôle de voiture »</w:t>
        </w:r>
        <w:r w:rsidR="009E1936">
          <w:rPr>
            <w:noProof/>
            <w:webHidden/>
          </w:rPr>
          <w:tab/>
        </w:r>
        <w:r w:rsidR="009E1936">
          <w:rPr>
            <w:noProof/>
            <w:webHidden/>
          </w:rPr>
          <w:fldChar w:fldCharType="begin"/>
        </w:r>
        <w:r w:rsidR="009E1936">
          <w:rPr>
            <w:noProof/>
            <w:webHidden/>
          </w:rPr>
          <w:instrText xml:space="preserve"> PAGEREF _Toc476817751 \h </w:instrText>
        </w:r>
        <w:r w:rsidR="009E1936">
          <w:rPr>
            <w:noProof/>
            <w:webHidden/>
          </w:rPr>
        </w:r>
        <w:r w:rsidR="009E1936">
          <w:rPr>
            <w:noProof/>
            <w:webHidden/>
          </w:rPr>
          <w:fldChar w:fldCharType="separate"/>
        </w:r>
        <w:r w:rsidR="009E1936">
          <w:rPr>
            <w:noProof/>
            <w:webHidden/>
          </w:rPr>
          <w:t>13</w:t>
        </w:r>
        <w:r w:rsidR="009E1936">
          <w:rPr>
            <w:noProof/>
            <w:webHidden/>
          </w:rPr>
          <w:fldChar w:fldCharType="end"/>
        </w:r>
      </w:hyperlink>
    </w:p>
    <w:p w14:paraId="5728E816" w14:textId="77777777" w:rsidR="00742484" w:rsidRDefault="00A65F0B">
      <w:r>
        <w:rPr>
          <w:rFonts w:cs="Arial"/>
          <w:i/>
          <w:iCs/>
          <w:caps/>
          <w:sz w:val="22"/>
          <w:szCs w:val="22"/>
        </w:rPr>
        <w:fldChar w:fldCharType="end"/>
      </w:r>
      <w:r w:rsidR="00742484">
        <w:br w:type="page"/>
      </w:r>
    </w:p>
    <w:p w14:paraId="3EAC8F06" w14:textId="2E2B9F2C" w:rsidR="00D33033" w:rsidRDefault="005B64F0" w:rsidP="00D33033">
      <w:pPr>
        <w:pStyle w:val="Titre1"/>
      </w:pPr>
      <w:bookmarkStart w:id="0" w:name="_Toc476817733"/>
      <w:r>
        <w:rPr>
          <w:noProof/>
          <w:lang w:val="fr-FR" w:eastAsia="fr-FR"/>
        </w:rPr>
        <w:lastRenderedPageBreak/>
        <w:drawing>
          <wp:anchor distT="0" distB="0" distL="114300" distR="114300" simplePos="0" relativeHeight="251671552" behindDoc="0" locked="0" layoutInCell="1" allowOverlap="1" wp14:anchorId="07D56CF5" wp14:editId="11870E78">
            <wp:simplePos x="0" y="0"/>
            <wp:positionH relativeFrom="column">
              <wp:posOffset>369570</wp:posOffset>
            </wp:positionH>
            <wp:positionV relativeFrom="paragraph">
              <wp:posOffset>418465</wp:posOffset>
            </wp:positionV>
            <wp:extent cx="5759450" cy="1635760"/>
            <wp:effectExtent l="0" t="0" r="635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eyboardR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1635760"/>
                    </a:xfrm>
                    <a:prstGeom prst="rect">
                      <a:avLst/>
                    </a:prstGeom>
                  </pic:spPr>
                </pic:pic>
              </a:graphicData>
            </a:graphic>
            <wp14:sizeRelH relativeFrom="page">
              <wp14:pctWidth>0</wp14:pctWidth>
            </wp14:sizeRelH>
            <wp14:sizeRelV relativeFrom="page">
              <wp14:pctHeight>0</wp14:pctHeight>
            </wp14:sizeRelV>
          </wp:anchor>
        </w:drawing>
      </w:r>
      <w:r w:rsidR="00D33033">
        <w:t>Liste des touches utilisées</w:t>
      </w:r>
      <w:bookmarkEnd w:id="0"/>
    </w:p>
    <w:p w14:paraId="1DFBCE6A" w14:textId="6F4E6954" w:rsidR="005B64F0" w:rsidRPr="005B64F0" w:rsidRDefault="005B64F0" w:rsidP="005B64F0">
      <w:pPr>
        <w:pStyle w:val="Corpsdetexte"/>
      </w:pPr>
    </w:p>
    <w:tbl>
      <w:tblPr>
        <w:tblStyle w:val="Tableausimple4"/>
        <w:tblW w:w="9072" w:type="dxa"/>
        <w:tblInd w:w="569" w:type="dxa"/>
        <w:tblLook w:val="04A0" w:firstRow="1" w:lastRow="0" w:firstColumn="1" w:lastColumn="0" w:noHBand="0" w:noVBand="1"/>
      </w:tblPr>
      <w:tblGrid>
        <w:gridCol w:w="1737"/>
        <w:gridCol w:w="7335"/>
      </w:tblGrid>
      <w:tr w:rsidR="005B64F0" w14:paraId="22B9A296"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0CB89797" w14:textId="37D2C833" w:rsidR="005B64F0" w:rsidRPr="005B64F0" w:rsidRDefault="005B64F0" w:rsidP="005B64F0">
            <w:pPr>
              <w:pStyle w:val="Corpsdetexte"/>
              <w:ind w:left="0"/>
              <w:jc w:val="left"/>
              <w:rPr>
                <w:color w:val="922213" w:themeColor="accent5" w:themeShade="BF"/>
              </w:rPr>
            </w:pPr>
            <w:r w:rsidRPr="005B64F0">
              <w:rPr>
                <w:color w:val="922213" w:themeColor="accent5" w:themeShade="BF"/>
              </w:rPr>
              <w:t>ESC</w:t>
            </w:r>
          </w:p>
        </w:tc>
        <w:tc>
          <w:tcPr>
            <w:tcW w:w="7335" w:type="dxa"/>
          </w:tcPr>
          <w:p w14:paraId="209C2EBC" w14:textId="2C572ADD" w:rsidR="005B64F0" w:rsidRPr="005B64F0" w:rsidRDefault="005B64F0" w:rsidP="005B64F0">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5B64F0">
              <w:rPr>
                <w:b w:val="0"/>
              </w:rPr>
              <w:t>Ouvrir le menu de paramètres</w:t>
            </w:r>
          </w:p>
        </w:tc>
      </w:tr>
      <w:tr w:rsidR="005B64F0" w14:paraId="6EFB6B23"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469F287D" w14:textId="27142E10" w:rsidR="005B64F0" w:rsidRPr="005B64F0" w:rsidRDefault="005B64F0" w:rsidP="005B64F0">
            <w:pPr>
              <w:pStyle w:val="Corpsdetexte"/>
              <w:ind w:left="0"/>
              <w:jc w:val="left"/>
              <w:rPr>
                <w:color w:val="922213" w:themeColor="accent5" w:themeShade="BF"/>
              </w:rPr>
            </w:pPr>
            <w:r w:rsidRPr="005B64F0">
              <w:rPr>
                <w:color w:val="922213" w:themeColor="accent5" w:themeShade="BF"/>
              </w:rPr>
              <w:t>Espace</w:t>
            </w:r>
          </w:p>
        </w:tc>
        <w:tc>
          <w:tcPr>
            <w:tcW w:w="7335" w:type="dxa"/>
          </w:tcPr>
          <w:p w14:paraId="62E10EA3" w14:textId="4C37E41E"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Change de vue</w:t>
            </w:r>
          </w:p>
        </w:tc>
      </w:tr>
      <w:tr w:rsidR="005B64F0" w14:paraId="2863A2BD"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3E4A1B72" w14:textId="1737379B"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Haut</w:t>
            </w:r>
          </w:p>
        </w:tc>
        <w:tc>
          <w:tcPr>
            <w:tcW w:w="7335" w:type="dxa"/>
          </w:tcPr>
          <w:p w14:paraId="3C0BB676" w14:textId="3C5CED95"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EBF4A6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1166E648" w14:textId="5413306A"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Bas</w:t>
            </w:r>
          </w:p>
        </w:tc>
        <w:tc>
          <w:tcPr>
            <w:tcW w:w="7335" w:type="dxa"/>
          </w:tcPr>
          <w:p w14:paraId="339D25C8" w14:textId="7F3530B0"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71BE97CF"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7B95A4E8" w14:textId="3699DC81"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Gauche</w:t>
            </w:r>
          </w:p>
        </w:tc>
        <w:tc>
          <w:tcPr>
            <w:tcW w:w="7335" w:type="dxa"/>
          </w:tcPr>
          <w:p w14:paraId="36E45C88" w14:textId="47AD1169"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Déplacement dans la vue</w:t>
            </w:r>
          </w:p>
        </w:tc>
      </w:tr>
      <w:tr w:rsidR="005B64F0" w14:paraId="21097540"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7" w:type="dxa"/>
          </w:tcPr>
          <w:p w14:paraId="52D087F9" w14:textId="6F166475" w:rsidR="005B64F0" w:rsidRPr="005B64F0" w:rsidRDefault="005B64F0" w:rsidP="005B64F0">
            <w:pPr>
              <w:pStyle w:val="Corpsdetexte"/>
              <w:ind w:left="0"/>
              <w:jc w:val="left"/>
              <w:rPr>
                <w:color w:val="922213" w:themeColor="accent5" w:themeShade="BF"/>
              </w:rPr>
            </w:pPr>
            <w:r w:rsidRPr="005B64F0">
              <w:rPr>
                <w:color w:val="922213" w:themeColor="accent5" w:themeShade="BF"/>
              </w:rPr>
              <w:t>Flèche Droite</w:t>
            </w:r>
          </w:p>
        </w:tc>
        <w:tc>
          <w:tcPr>
            <w:tcW w:w="7335" w:type="dxa"/>
          </w:tcPr>
          <w:p w14:paraId="24FD35E6" w14:textId="4918C5DA" w:rsidR="005B64F0" w:rsidRDefault="005B64F0" w:rsidP="005B64F0">
            <w:pPr>
              <w:pStyle w:val="Corpsdetexte"/>
              <w:ind w:left="0"/>
              <w:jc w:val="left"/>
              <w:cnfStyle w:val="000000100000" w:firstRow="0" w:lastRow="0" w:firstColumn="0" w:lastColumn="0" w:oddVBand="0" w:evenVBand="0" w:oddHBand="1" w:evenHBand="0" w:firstRowFirstColumn="0" w:firstRowLastColumn="0" w:lastRowFirstColumn="0" w:lastRowLastColumn="0"/>
            </w:pPr>
            <w:r>
              <w:t>Déplacement dans la vue</w:t>
            </w:r>
          </w:p>
        </w:tc>
      </w:tr>
      <w:tr w:rsidR="005B64F0" w14:paraId="206F7634" w14:textId="77777777" w:rsidTr="00501F56">
        <w:tc>
          <w:tcPr>
            <w:cnfStyle w:val="001000000000" w:firstRow="0" w:lastRow="0" w:firstColumn="1" w:lastColumn="0" w:oddVBand="0" w:evenVBand="0" w:oddHBand="0" w:evenHBand="0" w:firstRowFirstColumn="0" w:firstRowLastColumn="0" w:lastRowFirstColumn="0" w:lastRowLastColumn="0"/>
            <w:tcW w:w="1737" w:type="dxa"/>
          </w:tcPr>
          <w:p w14:paraId="580520B3" w14:textId="566B2505" w:rsidR="005B64F0" w:rsidRPr="005B64F0" w:rsidRDefault="005B64F0" w:rsidP="005B64F0">
            <w:pPr>
              <w:pStyle w:val="Corpsdetexte"/>
              <w:ind w:left="0"/>
              <w:jc w:val="left"/>
              <w:rPr>
                <w:color w:val="922213" w:themeColor="accent5" w:themeShade="BF"/>
              </w:rPr>
            </w:pPr>
            <w:r w:rsidRPr="005B64F0">
              <w:rPr>
                <w:color w:val="922213" w:themeColor="accent5" w:themeShade="BF"/>
              </w:rPr>
              <w:t>CTRL + X</w:t>
            </w:r>
          </w:p>
        </w:tc>
        <w:tc>
          <w:tcPr>
            <w:tcW w:w="7335" w:type="dxa"/>
          </w:tcPr>
          <w:p w14:paraId="57C44A9E" w14:textId="67780F13" w:rsidR="005B64F0" w:rsidRDefault="005B64F0" w:rsidP="005B64F0">
            <w:pPr>
              <w:pStyle w:val="Corpsdetexte"/>
              <w:ind w:left="0"/>
              <w:jc w:val="left"/>
              <w:cnfStyle w:val="000000000000" w:firstRow="0" w:lastRow="0" w:firstColumn="0" w:lastColumn="0" w:oddVBand="0" w:evenVBand="0" w:oddHBand="0" w:evenHBand="0" w:firstRowFirstColumn="0" w:firstRowLastColumn="0" w:lastRowFirstColumn="0" w:lastRowLastColumn="0"/>
            </w:pPr>
            <w:r>
              <w:t>Ouvrir la console de commandes</w:t>
            </w:r>
          </w:p>
        </w:tc>
      </w:tr>
    </w:tbl>
    <w:p w14:paraId="0DBF87F6" w14:textId="5670B7FC" w:rsidR="00702E5E" w:rsidRPr="00702E5E" w:rsidRDefault="00702E5E" w:rsidP="00702E5E">
      <w:pPr>
        <w:pStyle w:val="Corpsdetexte"/>
      </w:pPr>
    </w:p>
    <w:p w14:paraId="2289BADE" w14:textId="77777777" w:rsidR="007E4C03" w:rsidRDefault="007E4C03" w:rsidP="00D33033">
      <w:pPr>
        <w:pStyle w:val="Titre1"/>
        <w:sectPr w:rsidR="007E4C03" w:rsidSect="006740CE">
          <w:headerReference w:type="default" r:id="rId14"/>
          <w:footerReference w:type="default" r:id="rId15"/>
          <w:pgSz w:w="11906" w:h="16838" w:code="9"/>
          <w:pgMar w:top="1418" w:right="1418" w:bottom="1418" w:left="1418" w:header="709" w:footer="709" w:gutter="0"/>
          <w:cols w:space="708"/>
          <w:titlePg/>
          <w:docGrid w:linePitch="360"/>
        </w:sectPr>
      </w:pPr>
    </w:p>
    <w:p w14:paraId="42A33838" w14:textId="0237677C" w:rsidR="00D33033" w:rsidRPr="00D33033" w:rsidRDefault="002059EC" w:rsidP="00D33033">
      <w:pPr>
        <w:pStyle w:val="Titre1"/>
      </w:pPr>
      <w:bookmarkStart w:id="1" w:name="_Toc476817734"/>
      <w:r>
        <w:lastRenderedPageBreak/>
        <w:t>Déplacements de base</w:t>
      </w:r>
      <w:bookmarkEnd w:id="1"/>
    </w:p>
    <w:p w14:paraId="3BBB4BBD" w14:textId="7825D60E" w:rsidR="002059EC" w:rsidRDefault="007E4C03" w:rsidP="00D33033">
      <w:pPr>
        <w:pStyle w:val="Titre2"/>
      </w:pPr>
      <w:bookmarkStart w:id="2" w:name="_Toc476817735"/>
      <w:r>
        <w:rPr>
          <w:noProof/>
          <w:lang w:val="fr-FR" w:eastAsia="fr-FR"/>
        </w:rPr>
        <w:drawing>
          <wp:anchor distT="0" distB="0" distL="114300" distR="114300" simplePos="0" relativeHeight="251672576" behindDoc="0" locked="0" layoutInCell="1" allowOverlap="1" wp14:anchorId="7DA8736B" wp14:editId="7544B023">
            <wp:simplePos x="0" y="0"/>
            <wp:positionH relativeFrom="column">
              <wp:posOffset>750570</wp:posOffset>
            </wp:positionH>
            <wp:positionV relativeFrom="paragraph">
              <wp:posOffset>411480</wp:posOffset>
            </wp:positionV>
            <wp:extent cx="5077460" cy="3173730"/>
            <wp:effectExtent l="0" t="0" r="2540" b="127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horizontale</w:t>
      </w:r>
      <w:bookmarkEnd w:id="2"/>
    </w:p>
    <w:p w14:paraId="421C2A55" w14:textId="7BB55FB6" w:rsidR="007E4C03" w:rsidRDefault="007E4C03" w:rsidP="007E4C03">
      <w:pPr>
        <w:pStyle w:val="Retraitcorpsdetexte"/>
      </w:pPr>
    </w:p>
    <w:p w14:paraId="18D2A0AF" w14:textId="61CB6023" w:rsidR="007E4C03" w:rsidRDefault="007E4C03" w:rsidP="007E4C03">
      <w:pPr>
        <w:pStyle w:val="Retraitcorpsdetexte"/>
      </w:pPr>
      <w:r>
        <w:t>La vue horizontale est la vue principale. Elle permet d’avoir un grand visuel et une bonne visibilité sur le trafic. Le déplacement peut se faire vers la gauche, vers la droite et un zoom haut / bas.</w:t>
      </w:r>
    </w:p>
    <w:p w14:paraId="0646B646" w14:textId="77777777" w:rsidR="007E4C03" w:rsidRDefault="007E4C03" w:rsidP="007E4C03">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7E4C03" w14:paraId="13B72445" w14:textId="77777777" w:rsidTr="00501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40A6C3C3" w14:textId="68DA09D1" w:rsidR="007E4C03" w:rsidRPr="005B64F0" w:rsidRDefault="007E4C03" w:rsidP="00A06584">
            <w:pPr>
              <w:pStyle w:val="Corpsdetexte"/>
              <w:ind w:left="0"/>
              <w:jc w:val="left"/>
              <w:rPr>
                <w:color w:val="922213" w:themeColor="accent5" w:themeShade="BF"/>
              </w:rPr>
            </w:pPr>
            <w:r>
              <w:rPr>
                <w:color w:val="922213" w:themeColor="accent5" w:themeShade="BF"/>
              </w:rPr>
              <w:t>Déplacement vers la droite</w:t>
            </w:r>
          </w:p>
        </w:tc>
        <w:tc>
          <w:tcPr>
            <w:tcW w:w="4394" w:type="dxa"/>
          </w:tcPr>
          <w:p w14:paraId="31DF4834" w14:textId="77777777" w:rsidR="007E4C03"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Faire glisser la souris vers le </w:t>
            </w:r>
            <w:r w:rsidRPr="00882DC6">
              <w:rPr>
                <w:color w:val="922213" w:themeColor="accent5" w:themeShade="BF"/>
              </w:rPr>
              <w:t>bord</w:t>
            </w:r>
            <w:r w:rsidRPr="00882DC6">
              <w:rPr>
                <w:b w:val="0"/>
                <w:color w:val="922213" w:themeColor="accent5" w:themeShade="BF"/>
              </w:rPr>
              <w:t xml:space="preserve"> </w:t>
            </w:r>
            <w:r w:rsidRPr="00882DC6">
              <w:rPr>
                <w:color w:val="922213" w:themeColor="accent5" w:themeShade="BF"/>
              </w:rPr>
              <w:t>droit</w:t>
            </w:r>
            <w:r w:rsidRPr="00882DC6">
              <w:rPr>
                <w:b w:val="0"/>
                <w:color w:val="922213" w:themeColor="accent5" w:themeShade="BF"/>
              </w:rPr>
              <w:t xml:space="preserve"> </w:t>
            </w:r>
            <w:r>
              <w:rPr>
                <w:b w:val="0"/>
              </w:rPr>
              <w:t>de la fenêtre</w:t>
            </w:r>
          </w:p>
          <w:p w14:paraId="58B0DA64" w14:textId="24E276A3" w:rsidR="007E4C03" w:rsidRPr="005B64F0" w:rsidRDefault="007E4C03"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Presser la flèche directionnelle </w:t>
            </w:r>
            <w:r w:rsidRPr="00882DC6">
              <w:rPr>
                <w:color w:val="922213" w:themeColor="accent5" w:themeShade="BF"/>
              </w:rPr>
              <w:t>droite</w:t>
            </w:r>
          </w:p>
        </w:tc>
      </w:tr>
      <w:tr w:rsidR="007E4C03" w14:paraId="4B5C787A"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3F71ACB" w14:textId="2D4D6715" w:rsidR="007E4C03" w:rsidRPr="005B64F0" w:rsidRDefault="007E4C03" w:rsidP="00A06584">
            <w:pPr>
              <w:pStyle w:val="Corpsdetexte"/>
              <w:ind w:left="0"/>
              <w:jc w:val="left"/>
              <w:rPr>
                <w:color w:val="922213" w:themeColor="accent5" w:themeShade="BF"/>
              </w:rPr>
            </w:pPr>
            <w:r>
              <w:rPr>
                <w:color w:val="922213" w:themeColor="accent5" w:themeShade="BF"/>
              </w:rPr>
              <w:t>Déplacement vers la gauche</w:t>
            </w:r>
          </w:p>
        </w:tc>
        <w:tc>
          <w:tcPr>
            <w:tcW w:w="4394" w:type="dxa"/>
          </w:tcPr>
          <w:p w14:paraId="62BCFD4E" w14:textId="77777777"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sidRPr="00882DC6">
              <w:rPr>
                <w:b/>
                <w:color w:val="922213" w:themeColor="accent5" w:themeShade="BF"/>
              </w:rPr>
              <w:t>gauche</w:t>
            </w:r>
            <w:r w:rsidRPr="00882DC6">
              <w:rPr>
                <w:color w:val="922213" w:themeColor="accent5" w:themeShade="BF"/>
              </w:rPr>
              <w:t xml:space="preserve"> </w:t>
            </w:r>
            <w:r>
              <w:t>de la fenêtre</w:t>
            </w:r>
          </w:p>
          <w:p w14:paraId="69CBD2A2" w14:textId="71A795D8" w:rsidR="007E4C03" w:rsidRDefault="007E4C03"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gauche</w:t>
            </w:r>
          </w:p>
        </w:tc>
      </w:tr>
      <w:tr w:rsidR="007E4C03" w14:paraId="1D123E5E"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3586C22D" w14:textId="2F7D9D7D" w:rsidR="007E4C03" w:rsidRPr="005B64F0" w:rsidRDefault="00882DC6" w:rsidP="00A06584">
            <w:pPr>
              <w:pStyle w:val="Corpsdetexte"/>
              <w:ind w:left="0"/>
              <w:jc w:val="left"/>
              <w:rPr>
                <w:color w:val="922213" w:themeColor="accent5" w:themeShade="BF"/>
              </w:rPr>
            </w:pPr>
            <w:r>
              <w:rPr>
                <w:color w:val="922213" w:themeColor="accent5" w:themeShade="BF"/>
              </w:rPr>
              <w:t>Dé-zoom</w:t>
            </w:r>
          </w:p>
        </w:tc>
        <w:tc>
          <w:tcPr>
            <w:tcW w:w="4394" w:type="dxa"/>
          </w:tcPr>
          <w:p w14:paraId="38C120F4" w14:textId="77777777" w:rsidR="007E4C03"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Molette de la souris vers le </w:t>
            </w:r>
            <w:r w:rsidRPr="00882DC6">
              <w:rPr>
                <w:b/>
                <w:color w:val="922213" w:themeColor="accent5" w:themeShade="BF"/>
              </w:rPr>
              <w:t>bas</w:t>
            </w:r>
          </w:p>
          <w:p w14:paraId="0DD41ABB" w14:textId="5378E03B" w:rsidR="00882DC6" w:rsidRDefault="00882DC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7E4C03" w14:paraId="0F685FF4" w14:textId="77777777" w:rsidTr="00501F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FEF6C18" w14:textId="1064292B" w:rsidR="007E4C03" w:rsidRPr="005B64F0" w:rsidRDefault="00882DC6" w:rsidP="00A06584">
            <w:pPr>
              <w:pStyle w:val="Corpsdetexte"/>
              <w:ind w:left="0"/>
              <w:jc w:val="left"/>
              <w:rPr>
                <w:color w:val="922213" w:themeColor="accent5" w:themeShade="BF"/>
              </w:rPr>
            </w:pPr>
            <w:r>
              <w:rPr>
                <w:color w:val="922213" w:themeColor="accent5" w:themeShade="BF"/>
              </w:rPr>
              <w:t>Zoom</w:t>
            </w:r>
          </w:p>
        </w:tc>
        <w:tc>
          <w:tcPr>
            <w:tcW w:w="4394" w:type="dxa"/>
          </w:tcPr>
          <w:p w14:paraId="5F8E5494" w14:textId="12E5642F" w:rsidR="00882DC6"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Molette de la souris vers le </w:t>
            </w:r>
            <w:r w:rsidRPr="00882DC6">
              <w:rPr>
                <w:b/>
                <w:color w:val="922213" w:themeColor="accent5" w:themeShade="BF"/>
              </w:rPr>
              <w:t>haut</w:t>
            </w:r>
          </w:p>
          <w:p w14:paraId="7F12CDA6" w14:textId="2C9F7AD4" w:rsidR="007E4C03" w:rsidRDefault="00882DC6" w:rsidP="00882DC6">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sidRPr="00882DC6">
              <w:rPr>
                <w:b/>
                <w:color w:val="922213" w:themeColor="accent5" w:themeShade="BF"/>
              </w:rPr>
              <w:t>haut</w:t>
            </w:r>
          </w:p>
        </w:tc>
      </w:tr>
      <w:tr w:rsidR="0086018F" w14:paraId="509E52B1" w14:textId="77777777" w:rsidTr="00501F56">
        <w:tc>
          <w:tcPr>
            <w:cnfStyle w:val="001000000000" w:firstRow="0" w:lastRow="0" w:firstColumn="1" w:lastColumn="0" w:oddVBand="0" w:evenVBand="0" w:oddHBand="0" w:evenHBand="0" w:firstRowFirstColumn="0" w:firstRowLastColumn="0" w:lastRowFirstColumn="0" w:lastRowLastColumn="0"/>
            <w:tcW w:w="3579" w:type="dxa"/>
          </w:tcPr>
          <w:p w14:paraId="723C6E73" w14:textId="77777777" w:rsidR="0086018F" w:rsidRDefault="0086018F" w:rsidP="00A06584">
            <w:pPr>
              <w:pStyle w:val="Corpsdetexte"/>
              <w:ind w:left="0"/>
              <w:jc w:val="left"/>
              <w:rPr>
                <w:color w:val="922213" w:themeColor="accent5" w:themeShade="BF"/>
              </w:rPr>
            </w:pPr>
          </w:p>
        </w:tc>
        <w:tc>
          <w:tcPr>
            <w:tcW w:w="4394" w:type="dxa"/>
          </w:tcPr>
          <w:p w14:paraId="136624CC" w14:textId="77777777" w:rsidR="0086018F" w:rsidRDefault="0086018F" w:rsidP="00882DC6">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439E2B2F" w14:textId="77777777" w:rsidTr="0086018F">
        <w:tc>
          <w:tcPr>
            <w:tcW w:w="7936" w:type="dxa"/>
            <w:shd w:val="clear" w:color="auto" w:fill="FAF0D2" w:themeFill="accent3" w:themeFillTint="33"/>
            <w:vAlign w:val="center"/>
          </w:tcPr>
          <w:p w14:paraId="1041B3DF"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5DD8F199" w14:textId="77777777" w:rsidR="007C68F0" w:rsidRDefault="007C68F0" w:rsidP="0086018F">
      <w:pPr>
        <w:pStyle w:val="Titre2"/>
        <w:numPr>
          <w:ilvl w:val="0"/>
          <w:numId w:val="0"/>
        </w:numPr>
        <w:sectPr w:rsidR="007C68F0" w:rsidSect="006740CE">
          <w:headerReference w:type="first" r:id="rId17"/>
          <w:footerReference w:type="first" r:id="rId18"/>
          <w:pgSz w:w="11906" w:h="16838" w:code="9"/>
          <w:pgMar w:top="1418" w:right="1418" w:bottom="1418" w:left="1418" w:header="709" w:footer="709" w:gutter="0"/>
          <w:cols w:space="708"/>
          <w:titlePg/>
          <w:docGrid w:linePitch="360"/>
        </w:sectPr>
      </w:pPr>
    </w:p>
    <w:p w14:paraId="36A263D4" w14:textId="1DCE2EBA" w:rsidR="002059EC" w:rsidRDefault="007C68F0" w:rsidP="00D33033">
      <w:pPr>
        <w:pStyle w:val="Titre2"/>
      </w:pPr>
      <w:bookmarkStart w:id="3" w:name="_Toc476817736"/>
      <w:r>
        <w:rPr>
          <w:noProof/>
          <w:lang w:val="fr-FR" w:eastAsia="fr-FR"/>
        </w:rPr>
        <w:lastRenderedPageBreak/>
        <w:drawing>
          <wp:anchor distT="0" distB="0" distL="114300" distR="114300" simplePos="0" relativeHeight="251674624" behindDoc="0" locked="0" layoutInCell="1" allowOverlap="1" wp14:anchorId="5A9A0682" wp14:editId="54DF4F5E">
            <wp:simplePos x="0" y="0"/>
            <wp:positionH relativeFrom="column">
              <wp:posOffset>755650</wp:posOffset>
            </wp:positionH>
            <wp:positionV relativeFrom="paragraph">
              <wp:posOffset>358775</wp:posOffset>
            </wp:positionV>
            <wp:extent cx="5077460" cy="3173730"/>
            <wp:effectExtent l="0" t="0" r="2540" b="127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verticale</w:t>
      </w:r>
      <w:bookmarkEnd w:id="3"/>
    </w:p>
    <w:p w14:paraId="0E9A80F6" w14:textId="4D465240" w:rsidR="007C68F0" w:rsidRDefault="007C68F0" w:rsidP="007C68F0">
      <w:pPr>
        <w:pStyle w:val="Retraitcorpsdetexte"/>
      </w:pPr>
    </w:p>
    <w:p w14:paraId="15F4BE6A" w14:textId="7F56B820" w:rsidR="007C68F0" w:rsidRDefault="007C68F0" w:rsidP="007C68F0">
      <w:pPr>
        <w:pStyle w:val="Retraitcorpsdetexte"/>
      </w:pPr>
      <w:r>
        <w:t xml:space="preserve">La vue </w:t>
      </w:r>
      <w:r w:rsidR="00A56CCF">
        <w:t xml:space="preserve">verticale </w:t>
      </w:r>
      <w:r w:rsidR="00F677ED">
        <w:t>permet une vision plus lointaine de la scène où se déroule la simulation. Une vue principalement centrée sur son côté esthétique plutôt que pratique.</w:t>
      </w:r>
      <w:r w:rsidR="00501F56">
        <w:t xml:space="preserve"> Le déplacement dans cette vue se fait vers l’avant et l’arrière. La vue peut aussi être pivotée pour plus de vision.</w:t>
      </w:r>
    </w:p>
    <w:p w14:paraId="0C2E376A" w14:textId="77777777" w:rsidR="00501F56" w:rsidRDefault="00501F56" w:rsidP="007C68F0">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501F56" w14:paraId="6CCE0605"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810D53" w14:textId="48F6F5C3" w:rsidR="00501F56" w:rsidRPr="005B64F0" w:rsidRDefault="00501F56" w:rsidP="00501F56">
            <w:pPr>
              <w:pStyle w:val="Corpsdetexte"/>
              <w:ind w:left="0"/>
              <w:jc w:val="left"/>
              <w:rPr>
                <w:color w:val="922213" w:themeColor="accent5" w:themeShade="BF"/>
              </w:rPr>
            </w:pPr>
            <w:r>
              <w:rPr>
                <w:color w:val="922213" w:themeColor="accent5" w:themeShade="BF"/>
              </w:rPr>
              <w:t>Déplacement vers l’avant</w:t>
            </w:r>
          </w:p>
        </w:tc>
        <w:tc>
          <w:tcPr>
            <w:tcW w:w="4394" w:type="dxa"/>
          </w:tcPr>
          <w:p w14:paraId="4EA00AE0" w14:textId="1DA9A57E" w:rsidR="00501F56" w:rsidRPr="005B64F0" w:rsidRDefault="00501F56"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501F56" w14:paraId="267A4A1C"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36C9D512" w14:textId="44F538E2" w:rsidR="00501F56" w:rsidRPr="005B64F0" w:rsidRDefault="00501F56" w:rsidP="00501F56">
            <w:pPr>
              <w:pStyle w:val="Corpsdetexte"/>
              <w:ind w:left="0"/>
              <w:jc w:val="left"/>
              <w:rPr>
                <w:color w:val="922213" w:themeColor="accent5" w:themeShade="BF"/>
              </w:rPr>
            </w:pPr>
            <w:r>
              <w:rPr>
                <w:color w:val="922213" w:themeColor="accent5" w:themeShade="BF"/>
              </w:rPr>
              <w:t>Déplacement vers l’arrière</w:t>
            </w:r>
          </w:p>
        </w:tc>
        <w:tc>
          <w:tcPr>
            <w:tcW w:w="4394" w:type="dxa"/>
          </w:tcPr>
          <w:p w14:paraId="2C4321F4" w14:textId="000615A1" w:rsidR="00501F56" w:rsidRPr="00501F56" w:rsidRDefault="00501F56" w:rsidP="00501F56">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501F56" w14:paraId="587B7E78"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3C79DE0D" w14:textId="788B6D00" w:rsidR="00501F56" w:rsidRPr="005B64F0" w:rsidRDefault="0059371F" w:rsidP="00A06584">
            <w:pPr>
              <w:pStyle w:val="Corpsdetexte"/>
              <w:ind w:left="0"/>
              <w:jc w:val="left"/>
              <w:rPr>
                <w:color w:val="922213" w:themeColor="accent5" w:themeShade="BF"/>
              </w:rPr>
            </w:pPr>
            <w:r>
              <w:rPr>
                <w:color w:val="922213" w:themeColor="accent5" w:themeShade="BF"/>
              </w:rPr>
              <w:t>Inclinaison vers l’horizon</w:t>
            </w:r>
          </w:p>
        </w:tc>
        <w:tc>
          <w:tcPr>
            <w:tcW w:w="4394" w:type="dxa"/>
          </w:tcPr>
          <w:p w14:paraId="1157DA97" w14:textId="39C9C6B5" w:rsidR="0059371F" w:rsidRDefault="0059371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inférieur</w:t>
            </w:r>
            <w:r w:rsidRPr="00882DC6">
              <w:rPr>
                <w:color w:val="922213" w:themeColor="accent5" w:themeShade="BF"/>
              </w:rPr>
              <w:t xml:space="preserve"> </w:t>
            </w:r>
            <w:r>
              <w:t>de la fenêtre</w:t>
            </w:r>
          </w:p>
          <w:p w14:paraId="38EF8985" w14:textId="726996D0" w:rsidR="00501F56" w:rsidRDefault="00501F56"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Presser la flèche directionnelle </w:t>
            </w:r>
            <w:r w:rsidRPr="00882DC6">
              <w:rPr>
                <w:b/>
                <w:color w:val="922213" w:themeColor="accent5" w:themeShade="BF"/>
              </w:rPr>
              <w:t>bas</w:t>
            </w:r>
          </w:p>
        </w:tc>
      </w:tr>
      <w:tr w:rsidR="00501F56" w14:paraId="78D8C00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4AFA28E" w14:textId="22F249A7" w:rsidR="00501F56" w:rsidRPr="005B64F0" w:rsidRDefault="0059371F" w:rsidP="00A06584">
            <w:pPr>
              <w:pStyle w:val="Corpsdetexte"/>
              <w:ind w:left="0"/>
              <w:jc w:val="left"/>
              <w:rPr>
                <w:color w:val="922213" w:themeColor="accent5" w:themeShade="BF"/>
              </w:rPr>
            </w:pPr>
            <w:r>
              <w:rPr>
                <w:color w:val="922213" w:themeColor="accent5" w:themeShade="BF"/>
              </w:rPr>
              <w:t>Inclinaison vers le dessus</w:t>
            </w:r>
          </w:p>
        </w:tc>
        <w:tc>
          <w:tcPr>
            <w:tcW w:w="4394" w:type="dxa"/>
          </w:tcPr>
          <w:p w14:paraId="26D18E47" w14:textId="5B46604C" w:rsidR="0059371F"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Faire glisser la souris vers le </w:t>
            </w:r>
            <w:r w:rsidRPr="00882DC6">
              <w:rPr>
                <w:b/>
                <w:color w:val="922213" w:themeColor="accent5" w:themeShade="BF"/>
              </w:rPr>
              <w:t>bord</w:t>
            </w:r>
            <w:r w:rsidRPr="00882DC6">
              <w:rPr>
                <w:color w:val="922213" w:themeColor="accent5" w:themeShade="BF"/>
              </w:rPr>
              <w:t xml:space="preserve"> </w:t>
            </w:r>
            <w:r>
              <w:rPr>
                <w:b/>
                <w:color w:val="922213" w:themeColor="accent5" w:themeShade="BF"/>
              </w:rPr>
              <w:t>supérieur</w:t>
            </w:r>
            <w:r w:rsidRPr="00882DC6">
              <w:rPr>
                <w:color w:val="922213" w:themeColor="accent5" w:themeShade="BF"/>
              </w:rPr>
              <w:t xml:space="preserve"> </w:t>
            </w:r>
            <w:r>
              <w:t>de la fenêtre</w:t>
            </w:r>
          </w:p>
          <w:p w14:paraId="4868D5A4" w14:textId="4E577134" w:rsidR="00501F56" w:rsidRDefault="0059371F" w:rsidP="0059371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Presser la flèche directionnelle </w:t>
            </w:r>
            <w:r>
              <w:rPr>
                <w:b/>
                <w:color w:val="922213" w:themeColor="accent5" w:themeShade="BF"/>
              </w:rPr>
              <w:t>haut</w:t>
            </w:r>
          </w:p>
        </w:tc>
      </w:tr>
      <w:tr w:rsidR="0086018F" w14:paraId="5049E33E"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1F49B820" w14:textId="77777777" w:rsidR="0086018F" w:rsidRDefault="0086018F" w:rsidP="00A06584">
            <w:pPr>
              <w:pStyle w:val="Corpsdetexte"/>
              <w:ind w:left="0"/>
              <w:jc w:val="left"/>
              <w:rPr>
                <w:color w:val="922213" w:themeColor="accent5" w:themeShade="BF"/>
              </w:rPr>
            </w:pPr>
          </w:p>
        </w:tc>
        <w:tc>
          <w:tcPr>
            <w:tcW w:w="4394" w:type="dxa"/>
          </w:tcPr>
          <w:p w14:paraId="6A295FB7" w14:textId="77777777" w:rsidR="0086018F" w:rsidRDefault="0086018F" w:rsidP="0059371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AF8B13" w:themeColor="accent3" w:themeShade="BF"/>
          <w:left w:val="none" w:sz="0" w:space="0" w:color="auto"/>
          <w:bottom w:val="single" w:sz="4" w:space="0" w:color="AF8B13" w:themeColor="accent3" w:themeShade="BF"/>
          <w:right w:val="none" w:sz="0" w:space="0" w:color="auto"/>
          <w:insideH w:val="none" w:sz="0" w:space="0" w:color="auto"/>
          <w:insideV w:val="none" w:sz="0" w:space="0" w:color="auto"/>
        </w:tblBorders>
        <w:shd w:val="clear" w:color="auto" w:fill="FAF0D2" w:themeFill="accent3" w:themeFillTint="33"/>
        <w:tblLook w:val="04A0" w:firstRow="1" w:lastRow="0" w:firstColumn="1" w:lastColumn="0" w:noHBand="0" w:noVBand="1"/>
      </w:tblPr>
      <w:tblGrid>
        <w:gridCol w:w="7936"/>
      </w:tblGrid>
      <w:tr w:rsidR="0086018F" w14:paraId="267787E2" w14:textId="77777777" w:rsidTr="0086018F">
        <w:tc>
          <w:tcPr>
            <w:tcW w:w="7936" w:type="dxa"/>
            <w:shd w:val="clear" w:color="auto" w:fill="FAF0D2" w:themeFill="accent3" w:themeFillTint="33"/>
            <w:vAlign w:val="center"/>
          </w:tcPr>
          <w:p w14:paraId="02CDA675" w14:textId="77777777" w:rsidR="0086018F" w:rsidRDefault="0086018F" w:rsidP="00A06584">
            <w:pPr>
              <w:pStyle w:val="Retraitcorpsdetexte"/>
              <w:spacing w:after="0"/>
              <w:ind w:left="0"/>
              <w:jc w:val="left"/>
            </w:pPr>
            <w:r w:rsidRPr="0086018F">
              <w:rPr>
                <w:color w:val="755D0D" w:themeColor="accent3" w:themeShade="80"/>
              </w:rPr>
              <w:t xml:space="preserve">Cette vue ne possède pas de propriétés spéciales. Pour changer de vue, utilisez la touche </w:t>
            </w:r>
            <w:r w:rsidRPr="00882DC6">
              <w:rPr>
                <w:b/>
                <w:color w:val="922213" w:themeColor="accent5" w:themeShade="BF"/>
              </w:rPr>
              <w:t>Espace</w:t>
            </w:r>
            <w:r w:rsidRPr="00882DC6">
              <w:t>.</w:t>
            </w:r>
          </w:p>
        </w:tc>
      </w:tr>
    </w:tbl>
    <w:p w14:paraId="4721E1A0" w14:textId="77777777" w:rsidR="00E244BA" w:rsidRDefault="00E244BA" w:rsidP="007C68F0">
      <w:pPr>
        <w:pStyle w:val="Retraitcorpsdetexte"/>
        <w:rPr>
          <w:b/>
        </w:rPr>
        <w:sectPr w:rsidR="00E244BA" w:rsidSect="006740CE">
          <w:pgSz w:w="11906" w:h="16838" w:code="9"/>
          <w:pgMar w:top="1418" w:right="1418" w:bottom="1418" w:left="1418" w:header="709" w:footer="709" w:gutter="0"/>
          <w:cols w:space="708"/>
          <w:titlePg/>
          <w:docGrid w:linePitch="360"/>
        </w:sectPr>
      </w:pPr>
    </w:p>
    <w:p w14:paraId="6C90CE74" w14:textId="0EAABD03" w:rsidR="00501F56" w:rsidRPr="0086018F" w:rsidRDefault="00501F56" w:rsidP="007C68F0">
      <w:pPr>
        <w:pStyle w:val="Retraitcorpsdetexte"/>
        <w:rPr>
          <w:b/>
        </w:rPr>
      </w:pPr>
    </w:p>
    <w:p w14:paraId="3E990DCD" w14:textId="0063F9F0" w:rsidR="002059EC" w:rsidRDefault="00E244BA" w:rsidP="00D33033">
      <w:pPr>
        <w:pStyle w:val="Titre2"/>
      </w:pPr>
      <w:bookmarkStart w:id="4" w:name="_Toc476817737"/>
      <w:r>
        <w:rPr>
          <w:noProof/>
          <w:lang w:val="fr-FR" w:eastAsia="fr-FR"/>
        </w:rPr>
        <w:drawing>
          <wp:anchor distT="0" distB="0" distL="114300" distR="114300" simplePos="0" relativeHeight="251676672" behindDoc="0" locked="0" layoutInCell="1" allowOverlap="1" wp14:anchorId="7E3748E7" wp14:editId="0349F0C3">
            <wp:simplePos x="0" y="0"/>
            <wp:positionH relativeFrom="column">
              <wp:posOffset>748030</wp:posOffset>
            </wp:positionH>
            <wp:positionV relativeFrom="paragraph">
              <wp:posOffset>359410</wp:posOffset>
            </wp:positionV>
            <wp:extent cx="5077460" cy="3173730"/>
            <wp:effectExtent l="0" t="0" r="2540" b="127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de côté</w:t>
      </w:r>
      <w:bookmarkEnd w:id="4"/>
    </w:p>
    <w:p w14:paraId="79D9802D" w14:textId="42423124" w:rsidR="00E244BA" w:rsidRDefault="00E244BA" w:rsidP="00E244BA">
      <w:pPr>
        <w:pStyle w:val="Retraitcorpsdetexte"/>
      </w:pPr>
    </w:p>
    <w:p w14:paraId="3CE29B70" w14:textId="50025736" w:rsidR="00A56CCF" w:rsidRDefault="00A56CCF" w:rsidP="00E244BA">
      <w:pPr>
        <w:pStyle w:val="Retraitcorpsdetexte"/>
      </w:pPr>
      <w:r>
        <w:t>La vue de côté permet de voir de près le comportement des voitures et obtenir une situation détaillée du trafic en cours. Le déplacement ne peut se faire que vers l’avant et l’arrière.</w:t>
      </w:r>
    </w:p>
    <w:p w14:paraId="32FA8663" w14:textId="77777777" w:rsidR="00A56CCF" w:rsidRDefault="00A56CCF" w:rsidP="00E244B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56CCF" w14:paraId="2DC7F084"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3F05ACD"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l’avant</w:t>
            </w:r>
          </w:p>
        </w:tc>
        <w:tc>
          <w:tcPr>
            <w:tcW w:w="4394" w:type="dxa"/>
          </w:tcPr>
          <w:p w14:paraId="06D829CA" w14:textId="77777777" w:rsidR="00A56CCF" w:rsidRPr="005B64F0" w:rsidRDefault="00A56CCF"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Utiliser la molette de la souris vers le </w:t>
            </w:r>
            <w:r w:rsidRPr="00A56CCF">
              <w:rPr>
                <w:color w:val="922213" w:themeColor="accent5" w:themeShade="BF"/>
              </w:rPr>
              <w:t>haut</w:t>
            </w:r>
          </w:p>
        </w:tc>
      </w:tr>
      <w:tr w:rsidR="00A56CCF" w14:paraId="41F67363"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A62D264" w14:textId="77777777" w:rsidR="00A56CCF" w:rsidRPr="005B64F0" w:rsidRDefault="00A56CCF" w:rsidP="00A06584">
            <w:pPr>
              <w:pStyle w:val="Corpsdetexte"/>
              <w:ind w:left="0"/>
              <w:jc w:val="left"/>
              <w:rPr>
                <w:color w:val="922213" w:themeColor="accent5" w:themeShade="BF"/>
              </w:rPr>
            </w:pPr>
            <w:r>
              <w:rPr>
                <w:color w:val="922213" w:themeColor="accent5" w:themeShade="BF"/>
              </w:rPr>
              <w:t>Déplacement vers l’arrière</w:t>
            </w:r>
          </w:p>
        </w:tc>
        <w:tc>
          <w:tcPr>
            <w:tcW w:w="4394" w:type="dxa"/>
          </w:tcPr>
          <w:p w14:paraId="6C2E2962" w14:textId="77777777" w:rsidR="00A56CCF" w:rsidRPr="00501F56" w:rsidRDefault="00A56CCF"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rsidRPr="00501F56">
              <w:t xml:space="preserve">Utiliser la molette de la souris vers le </w:t>
            </w:r>
            <w:r w:rsidRPr="00A56CCF">
              <w:rPr>
                <w:b/>
                <w:color w:val="922213" w:themeColor="accent5" w:themeShade="BF"/>
              </w:rPr>
              <w:t>bas</w:t>
            </w:r>
          </w:p>
        </w:tc>
      </w:tr>
      <w:tr w:rsidR="00A56CCF" w14:paraId="0AF8794D"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4BF4474E" w14:textId="77777777" w:rsidR="00A56CCF" w:rsidRDefault="00A56CCF" w:rsidP="00A06584">
            <w:pPr>
              <w:pStyle w:val="Corpsdetexte"/>
              <w:ind w:left="0"/>
              <w:jc w:val="left"/>
              <w:rPr>
                <w:color w:val="922213" w:themeColor="accent5" w:themeShade="BF"/>
              </w:rPr>
            </w:pPr>
          </w:p>
        </w:tc>
        <w:tc>
          <w:tcPr>
            <w:tcW w:w="4394" w:type="dxa"/>
          </w:tcPr>
          <w:p w14:paraId="75605060" w14:textId="77777777" w:rsidR="00A56CCF" w:rsidRDefault="00A56CCF"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A56CCF" w:rsidRPr="00A56CCF" w14:paraId="48132610" w14:textId="77777777" w:rsidTr="00A56CCF">
        <w:tc>
          <w:tcPr>
            <w:tcW w:w="7936" w:type="dxa"/>
            <w:shd w:val="clear" w:color="auto" w:fill="DAF4CA" w:themeFill="accent2" w:themeFillTint="33"/>
            <w:vAlign w:val="center"/>
          </w:tcPr>
          <w:p w14:paraId="476D52ED" w14:textId="7E33B7FE" w:rsidR="00A56CCF" w:rsidRPr="00A56CCF" w:rsidRDefault="00A56CCF" w:rsidP="00A56CCF">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sidRPr="00AD2B87">
              <w:rPr>
                <w:b/>
                <w:color w:val="2A5010" w:themeColor="accent2" w:themeShade="80"/>
              </w:rPr>
              <w:t>caméra libre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5BB01B03" w14:textId="77777777" w:rsidR="00AD2B87" w:rsidRDefault="00AD2B87" w:rsidP="00D33033">
      <w:pPr>
        <w:pStyle w:val="Titre2"/>
        <w:sectPr w:rsidR="00AD2B87" w:rsidSect="006740CE">
          <w:pgSz w:w="11906" w:h="16838" w:code="9"/>
          <w:pgMar w:top="1418" w:right="1418" w:bottom="1418" w:left="1418" w:header="709" w:footer="709" w:gutter="0"/>
          <w:cols w:space="708"/>
          <w:titlePg/>
          <w:docGrid w:linePitch="360"/>
        </w:sectPr>
      </w:pPr>
    </w:p>
    <w:p w14:paraId="45A15549" w14:textId="2169A3A6" w:rsidR="002059EC" w:rsidRDefault="00AD2B87" w:rsidP="00D33033">
      <w:pPr>
        <w:pStyle w:val="Titre2"/>
      </w:pPr>
      <w:bookmarkStart w:id="5" w:name="_Toc476817738"/>
      <w:r>
        <w:rPr>
          <w:noProof/>
          <w:lang w:val="fr-FR" w:eastAsia="fr-FR"/>
        </w:rPr>
        <w:lastRenderedPageBreak/>
        <w:drawing>
          <wp:anchor distT="0" distB="0" distL="114300" distR="114300" simplePos="0" relativeHeight="251678720" behindDoc="0" locked="0" layoutInCell="1" allowOverlap="1" wp14:anchorId="39FFB1A0" wp14:editId="62EACBDB">
            <wp:simplePos x="0" y="0"/>
            <wp:positionH relativeFrom="column">
              <wp:posOffset>690880</wp:posOffset>
            </wp:positionH>
            <wp:positionV relativeFrom="paragraph">
              <wp:posOffset>427355</wp:posOffset>
            </wp:positionV>
            <wp:extent cx="5077460" cy="3173730"/>
            <wp:effectExtent l="0" t="0" r="2540" b="127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7460" cy="317373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2059EC">
        <w:t>Vue première personne</w:t>
      </w:r>
      <w:bookmarkEnd w:id="5"/>
    </w:p>
    <w:p w14:paraId="3F7351CE" w14:textId="05E79C73" w:rsidR="00AD2B87" w:rsidRDefault="00AD2B87" w:rsidP="00AD2B87">
      <w:pPr>
        <w:pStyle w:val="Retraitcorpsdetexte"/>
      </w:pPr>
    </w:p>
    <w:p w14:paraId="52246473" w14:textId="5FB81C39" w:rsidR="00E517B9" w:rsidRDefault="00E517B9" w:rsidP="00AD2B87">
      <w:pPr>
        <w:pStyle w:val="Retraitcorpsdetexte"/>
      </w:pPr>
      <w:r>
        <w:t>La vue première personne permet de se mettre dans un voiture et de vivre la simulation du point de vue des conducteurs. Aucun déplacement n’est possible dans cette vue mais quelques touches peuvent être utilisées.</w:t>
      </w:r>
    </w:p>
    <w:p w14:paraId="1A8AF3CF" w14:textId="77777777" w:rsidR="00E517B9" w:rsidRDefault="00E517B9" w:rsidP="00AD2B87">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E517B9" w14:paraId="3B8A1D37"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D70224C" w14:textId="615BFA7A" w:rsidR="00E517B9" w:rsidRPr="005B64F0" w:rsidRDefault="00E517B9" w:rsidP="00A06584">
            <w:pPr>
              <w:pStyle w:val="Corpsdetexte"/>
              <w:ind w:left="0"/>
              <w:jc w:val="left"/>
              <w:rPr>
                <w:color w:val="922213" w:themeColor="accent5" w:themeShade="BF"/>
              </w:rPr>
            </w:pPr>
            <w:r>
              <w:rPr>
                <w:color w:val="922213" w:themeColor="accent5" w:themeShade="BF"/>
              </w:rPr>
              <w:t>Changer de voiture</w:t>
            </w:r>
          </w:p>
        </w:tc>
        <w:tc>
          <w:tcPr>
            <w:tcW w:w="4394" w:type="dxa"/>
          </w:tcPr>
          <w:p w14:paraId="6BC4D578" w14:textId="4D7F9109" w:rsidR="00E517B9" w:rsidRPr="00E517B9" w:rsidRDefault="00E517B9"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color w:val="922213" w:themeColor="accent5" w:themeShade="BF"/>
              </w:rPr>
            </w:pPr>
            <w:r w:rsidRPr="00E517B9">
              <w:rPr>
                <w:b w:val="0"/>
              </w:rPr>
              <w:t xml:space="preserve">Presser la flèche directionnelle </w:t>
            </w:r>
            <w:r>
              <w:rPr>
                <w:color w:val="922213" w:themeColor="accent5" w:themeShade="BF"/>
              </w:rPr>
              <w:t>gauche</w:t>
            </w:r>
          </w:p>
          <w:p w14:paraId="21E078E1" w14:textId="4213E788" w:rsidR="00E517B9" w:rsidRPr="005B64F0" w:rsidRDefault="00E517B9" w:rsidP="00E517B9">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E517B9">
              <w:rPr>
                <w:b w:val="0"/>
              </w:rPr>
              <w:t xml:space="preserve">Presser la flèche directionnelle </w:t>
            </w:r>
            <w:r>
              <w:rPr>
                <w:color w:val="922213" w:themeColor="accent5" w:themeShade="BF"/>
              </w:rPr>
              <w:t>droit</w:t>
            </w:r>
          </w:p>
        </w:tc>
      </w:tr>
    </w:tbl>
    <w:tbl>
      <w:tblPr>
        <w:tblStyle w:val="Grilledutableau"/>
        <w:tblW w:w="0" w:type="auto"/>
        <w:tblInd w:w="1134" w:type="dxa"/>
        <w:tblBorders>
          <w:top w:val="single" w:sz="4" w:space="0" w:color="3E7718" w:themeColor="accent2" w:themeShade="BF"/>
          <w:left w:val="none" w:sz="0" w:space="0" w:color="auto"/>
          <w:bottom w:val="single" w:sz="4" w:space="0" w:color="3E7718" w:themeColor="accent2" w:themeShade="BF"/>
          <w:right w:val="none" w:sz="0" w:space="0" w:color="auto"/>
          <w:insideH w:val="none" w:sz="0" w:space="0" w:color="auto"/>
          <w:insideV w:val="none" w:sz="0" w:space="0" w:color="auto"/>
        </w:tblBorders>
        <w:shd w:val="clear" w:color="auto" w:fill="DAF4CA" w:themeFill="accent2" w:themeFillTint="33"/>
        <w:tblLook w:val="04A0" w:firstRow="1" w:lastRow="0" w:firstColumn="1" w:lastColumn="0" w:noHBand="0" w:noVBand="1"/>
      </w:tblPr>
      <w:tblGrid>
        <w:gridCol w:w="7936"/>
      </w:tblGrid>
      <w:tr w:rsidR="00E517B9" w:rsidRPr="00A56CCF" w14:paraId="3F4CAF36" w14:textId="77777777" w:rsidTr="00A06584">
        <w:tc>
          <w:tcPr>
            <w:tcW w:w="7936" w:type="dxa"/>
            <w:shd w:val="clear" w:color="auto" w:fill="DAF4CA" w:themeFill="accent2" w:themeFillTint="33"/>
            <w:vAlign w:val="center"/>
          </w:tcPr>
          <w:p w14:paraId="720EDD4C" w14:textId="41CD602D" w:rsidR="00E517B9" w:rsidRPr="00A56CCF" w:rsidRDefault="00E517B9" w:rsidP="00E517B9">
            <w:pPr>
              <w:pStyle w:val="Retraitcorpsdetexte"/>
              <w:spacing w:after="0"/>
              <w:ind w:left="0"/>
              <w:jc w:val="left"/>
              <w:rPr>
                <w:color w:val="2A5010" w:themeColor="accent2" w:themeShade="80"/>
              </w:rPr>
            </w:pPr>
            <w:r w:rsidRPr="00A56CCF">
              <w:rPr>
                <w:color w:val="2A5010" w:themeColor="accent2" w:themeShade="80"/>
              </w:rPr>
              <w:t xml:space="preserve">Cette vue </w:t>
            </w:r>
            <w:r>
              <w:rPr>
                <w:color w:val="2A5010" w:themeColor="accent2" w:themeShade="80"/>
              </w:rPr>
              <w:t xml:space="preserve">possède un attribut spécial. Elle est modifiée lorsque la commande de </w:t>
            </w:r>
            <w:r>
              <w:rPr>
                <w:b/>
                <w:color w:val="2A5010" w:themeColor="accent2" w:themeShade="80"/>
              </w:rPr>
              <w:t>prise de contrôle de véhicule</w:t>
            </w:r>
            <w:r>
              <w:rPr>
                <w:color w:val="2A5010" w:themeColor="accent2" w:themeShade="80"/>
              </w:rPr>
              <w:t xml:space="preserve"> est entrée. Pour plus d’informations, voir la rubrique </w:t>
            </w:r>
            <w:r w:rsidRPr="0041348B">
              <w:rPr>
                <w:b/>
                <w:color w:val="2A5010" w:themeColor="accent2" w:themeShade="80"/>
              </w:rPr>
              <w:t>« Console de commandes »</w:t>
            </w:r>
          </w:p>
        </w:tc>
      </w:tr>
    </w:tbl>
    <w:p w14:paraId="351F903F" w14:textId="77777777" w:rsidR="00E517B9" w:rsidRPr="00AD2B87" w:rsidRDefault="00E517B9" w:rsidP="00E517B9">
      <w:pPr>
        <w:pStyle w:val="Retraitcorpsdetexte"/>
        <w:ind w:left="0"/>
      </w:pPr>
    </w:p>
    <w:p w14:paraId="26233B69" w14:textId="77777777" w:rsidR="00E372BA" w:rsidRDefault="00E372BA" w:rsidP="00D33033">
      <w:pPr>
        <w:pStyle w:val="Titre1"/>
        <w:sectPr w:rsidR="00E372BA" w:rsidSect="006740CE">
          <w:pgSz w:w="11906" w:h="16838" w:code="9"/>
          <w:pgMar w:top="1418" w:right="1418" w:bottom="1418" w:left="1418" w:header="709" w:footer="709" w:gutter="0"/>
          <w:cols w:space="708"/>
          <w:titlePg/>
          <w:docGrid w:linePitch="360"/>
        </w:sectPr>
      </w:pPr>
    </w:p>
    <w:p w14:paraId="5C60D53E" w14:textId="01079891" w:rsidR="00D33033" w:rsidRDefault="00D33033" w:rsidP="00D33033">
      <w:pPr>
        <w:pStyle w:val="Titre1"/>
      </w:pPr>
      <w:bookmarkStart w:id="6" w:name="_Toc476817739"/>
      <w:r>
        <w:lastRenderedPageBreak/>
        <w:t>Le menu de paramètres</w:t>
      </w:r>
      <w:bookmarkEnd w:id="6"/>
    </w:p>
    <w:p w14:paraId="65A5E233" w14:textId="782DFCD4" w:rsidR="000A148E" w:rsidRDefault="000A148E" w:rsidP="000A148E">
      <w:pPr>
        <w:pStyle w:val="Corpsdetexte"/>
      </w:pPr>
      <w:r>
        <w:t xml:space="preserve">Le menu de paramètres est accessible par la touche </w:t>
      </w:r>
      <w:r w:rsidRPr="000A148E">
        <w:rPr>
          <w:b/>
          <w:color w:val="922213" w:themeColor="accent5" w:themeShade="BF"/>
        </w:rPr>
        <w:t>ESC</w:t>
      </w:r>
      <w:r w:rsidRPr="000A148E">
        <w:rPr>
          <w:color w:val="922213" w:themeColor="accent5" w:themeShade="BF"/>
        </w:rPr>
        <w:t xml:space="preserve"> </w:t>
      </w:r>
      <w:r>
        <w:t>du clavier. Le menu suivant apparaît.</w:t>
      </w:r>
    </w:p>
    <w:p w14:paraId="37D5A676" w14:textId="410DDF9C" w:rsidR="000C08A9" w:rsidRDefault="00EA6844" w:rsidP="00CA0231">
      <w:pPr>
        <w:pStyle w:val="Corpsdetexte"/>
      </w:pPr>
      <w:r>
        <w:rPr>
          <w:noProof/>
          <w:lang w:val="fr-FR" w:eastAsia="fr-FR"/>
        </w:rPr>
        <mc:AlternateContent>
          <mc:Choice Requires="wps">
            <w:drawing>
              <wp:anchor distT="0" distB="0" distL="114300" distR="114300" simplePos="0" relativeHeight="251689984" behindDoc="0" locked="0" layoutInCell="1" allowOverlap="1" wp14:anchorId="3EBEC5F6" wp14:editId="42CC9DA4">
                <wp:simplePos x="0" y="0"/>
                <wp:positionH relativeFrom="column">
                  <wp:posOffset>5594985</wp:posOffset>
                </wp:positionH>
                <wp:positionV relativeFrom="paragraph">
                  <wp:posOffset>629920</wp:posOffset>
                </wp:positionV>
                <wp:extent cx="321310" cy="313055"/>
                <wp:effectExtent l="0" t="0" r="889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EC5F6" id="_x0000_t202" coordsize="21600,21600" o:spt="202" path="m0,0l0,21600,21600,21600,21600,0xe">
                <v:stroke joinstyle="miter"/>
                <v:path gradientshapeok="t" o:connecttype="rect"/>
              </v:shapetype>
              <v:shape id="Zone de texte 19" o:spid="_x0000_s1026" type="#_x0000_t202" style="position:absolute;left:0;text-align:left;margin-left:440.55pt;margin-top:49.6pt;width:25.3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" fillcolor="#f8d1cc [664]" stroked="f">
                <v:textbox>
                  <w:txbxContent>
                    <w:p w14:paraId="4B1627D4" w14:textId="318DF7AF" w:rsidR="00A06584" w:rsidRPr="00E372BA" w:rsidRDefault="00A06584" w:rsidP="00E372BA">
                      <w:pPr>
                        <w:jc w:val="center"/>
                        <w:rPr>
                          <w:b/>
                          <w:color w:val="922213" w:themeColor="accent5" w:themeShade="BF"/>
                          <w:sz w:val="28"/>
                        </w:rPr>
                      </w:pPr>
                      <w:r>
                        <w:rPr>
                          <w:b/>
                          <w:color w:val="922213" w:themeColor="accent5" w:themeShade="BF"/>
                          <w:sz w:val="28"/>
                        </w:rPr>
                        <w:t>5</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1008" behindDoc="0" locked="0" layoutInCell="1" allowOverlap="1" wp14:anchorId="73A78980" wp14:editId="05A26A17">
                <wp:simplePos x="0" y="0"/>
                <wp:positionH relativeFrom="column">
                  <wp:posOffset>5601335</wp:posOffset>
                </wp:positionH>
                <wp:positionV relativeFrom="paragraph">
                  <wp:posOffset>1233805</wp:posOffset>
                </wp:positionV>
                <wp:extent cx="321310" cy="313055"/>
                <wp:effectExtent l="0" t="0" r="889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78980" id="Zone de texte 20" o:spid="_x0000_s1027" type="#_x0000_t202" style="position:absolute;left:0;text-align:left;margin-left:441.05pt;margin-top:97.15pt;width:25.3pt;height:24.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" fillcolor="#f8d1cc [664]" stroked="f">
                <v:textbox>
                  <w:txbxContent>
                    <w:p w14:paraId="0556A215" w14:textId="444EDD10" w:rsidR="00A06584" w:rsidRPr="00E372BA" w:rsidRDefault="00A06584" w:rsidP="00E372BA">
                      <w:pPr>
                        <w:jc w:val="center"/>
                        <w:rPr>
                          <w:b/>
                          <w:color w:val="922213" w:themeColor="accent5" w:themeShade="BF"/>
                          <w:sz w:val="28"/>
                        </w:rPr>
                      </w:pPr>
                      <w:r>
                        <w:rPr>
                          <w:b/>
                          <w:color w:val="922213" w:themeColor="accent5" w:themeShade="BF"/>
                          <w:sz w:val="28"/>
                        </w:rPr>
                        <w:t>62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2032" behindDoc="0" locked="0" layoutInCell="1" allowOverlap="1" wp14:anchorId="713F7EDD" wp14:editId="1D9C0617">
                <wp:simplePos x="0" y="0"/>
                <wp:positionH relativeFrom="column">
                  <wp:posOffset>5597525</wp:posOffset>
                </wp:positionH>
                <wp:positionV relativeFrom="paragraph">
                  <wp:posOffset>1884045</wp:posOffset>
                </wp:positionV>
                <wp:extent cx="321310" cy="313055"/>
                <wp:effectExtent l="0" t="0" r="8890" b="0"/>
                <wp:wrapSquare wrapText="bothSides"/>
                <wp:docPr id="21" name="Zone de texte 21"/>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F7EDD" id="Zone de texte 21" o:spid="_x0000_s1028" type="#_x0000_t202" style="position:absolute;left:0;text-align:left;margin-left:440.75pt;margin-top:148.35pt;width:25.3pt;height:2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Ir06U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" fillcolor="#f8d1cc [664]" stroked="f">
                <v:textbox>
                  <w:txbxContent>
                    <w:p w14:paraId="505FB0B1" w14:textId="6F3B5610" w:rsidR="00A06584" w:rsidRPr="00E372BA" w:rsidRDefault="00A06584" w:rsidP="00E372BA">
                      <w:pPr>
                        <w:jc w:val="center"/>
                        <w:rPr>
                          <w:b/>
                          <w:color w:val="922213" w:themeColor="accent5" w:themeShade="BF"/>
                          <w:sz w:val="28"/>
                        </w:rPr>
                      </w:pPr>
                      <w:r>
                        <w:rPr>
                          <w:b/>
                          <w:color w:val="922213" w:themeColor="accent5" w:themeShade="BF"/>
                          <w:sz w:val="28"/>
                        </w:rPr>
                        <w:t>73</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93056" behindDoc="0" locked="0" layoutInCell="1" allowOverlap="1" wp14:anchorId="1E0C79FD" wp14:editId="211AD64D">
                <wp:simplePos x="0" y="0"/>
                <wp:positionH relativeFrom="column">
                  <wp:posOffset>5591810</wp:posOffset>
                </wp:positionH>
                <wp:positionV relativeFrom="paragraph">
                  <wp:posOffset>2524125</wp:posOffset>
                </wp:positionV>
                <wp:extent cx="321310" cy="313055"/>
                <wp:effectExtent l="0" t="0" r="889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79FD" id="Zone de texte 22" o:spid="_x0000_s1029" type="#_x0000_t202" style="position:absolute;left:0;text-align:left;margin-left:440.3pt;margin-top:198.75pt;width:25.3pt;height:24.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" fillcolor="#f8d1cc [664]" stroked="f">
                <v:textbox>
                  <w:txbxContent>
                    <w:p w14:paraId="63DEC226" w14:textId="0711BCE0" w:rsidR="00A06584" w:rsidRPr="00E372BA" w:rsidRDefault="00A06584" w:rsidP="00E372BA">
                      <w:pPr>
                        <w:jc w:val="center"/>
                        <w:rPr>
                          <w:b/>
                          <w:color w:val="922213" w:themeColor="accent5" w:themeShade="BF"/>
                          <w:sz w:val="28"/>
                        </w:rPr>
                      </w:pPr>
                      <w:r>
                        <w:rPr>
                          <w:b/>
                          <w:color w:val="922213" w:themeColor="accent5" w:themeShade="BF"/>
                          <w:sz w:val="28"/>
                        </w:rPr>
                        <w:t>84</w:t>
                      </w:r>
                    </w:p>
                  </w:txbxContent>
                </v:textbox>
                <w10:wrap type="square"/>
              </v:shape>
            </w:pict>
          </mc:Fallback>
        </mc:AlternateContent>
      </w:r>
      <w:r>
        <w:rPr>
          <w:noProof/>
          <w:lang w:val="fr-FR" w:eastAsia="fr-FR"/>
        </w:rPr>
        <mc:AlternateContent>
          <mc:Choice Requires="wps">
            <w:drawing>
              <wp:anchor distT="0" distB="0" distL="114300" distR="114300" simplePos="0" relativeHeight="251681792" behindDoc="0" locked="0" layoutInCell="1" allowOverlap="1" wp14:anchorId="374B04F3" wp14:editId="2A47D749">
                <wp:simplePos x="0" y="0"/>
                <wp:positionH relativeFrom="column">
                  <wp:posOffset>340360</wp:posOffset>
                </wp:positionH>
                <wp:positionV relativeFrom="paragraph">
                  <wp:posOffset>582295</wp:posOffset>
                </wp:positionV>
                <wp:extent cx="321310" cy="313055"/>
                <wp:effectExtent l="0" t="0" r="8890" b="0"/>
                <wp:wrapSquare wrapText="bothSides"/>
                <wp:docPr id="6" name="Zone de texte 6"/>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04F3" id="Zone de texte 6" o:spid="_x0000_s1030" type="#_x0000_t202" style="position:absolute;left:0;text-align:left;margin-left:26.8pt;margin-top:45.85pt;width:25.3pt;height:2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" fillcolor="#f8d1cc [664]" stroked="f">
                <v:textbox>
                  <w:txbxContent>
                    <w:p w14:paraId="6A874F80" w14:textId="5F6F7E29" w:rsidR="00A06584" w:rsidRPr="00E372BA" w:rsidRDefault="00A06584" w:rsidP="00E372BA">
                      <w:pPr>
                        <w:jc w:val="center"/>
                        <w:rPr>
                          <w:b/>
                          <w:color w:val="922213" w:themeColor="accent5" w:themeShade="BF"/>
                          <w:sz w:val="28"/>
                        </w:rPr>
                      </w:pP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7936" behindDoc="0" locked="0" layoutInCell="1" allowOverlap="1" wp14:anchorId="13C11981" wp14:editId="145F6239">
                <wp:simplePos x="0" y="0"/>
                <wp:positionH relativeFrom="column">
                  <wp:posOffset>337185</wp:posOffset>
                </wp:positionH>
                <wp:positionV relativeFrom="paragraph">
                  <wp:posOffset>2476500</wp:posOffset>
                </wp:positionV>
                <wp:extent cx="321310" cy="313055"/>
                <wp:effectExtent l="0" t="0" r="889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1981" id="Zone de texte 18" o:spid="_x0000_s1031" type="#_x0000_t202" style="position:absolute;left:0;text-align:left;margin-left:26.55pt;margin-top:195pt;width:25.3pt;height:2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" fillcolor="#f8d1cc [664]" stroked="f">
                <v:textbox>
                  <w:txbxContent>
                    <w:p w14:paraId="5AF951B2" w14:textId="305A4BCF" w:rsidR="00A06584" w:rsidRPr="00E372BA" w:rsidRDefault="00A06584" w:rsidP="00E372BA">
                      <w:pPr>
                        <w:jc w:val="center"/>
                        <w:rPr>
                          <w:b/>
                          <w:color w:val="922213" w:themeColor="accent5" w:themeShade="BF"/>
                          <w:sz w:val="28"/>
                        </w:rPr>
                      </w:pPr>
                      <w:r>
                        <w:rPr>
                          <w:b/>
                          <w:color w:val="922213" w:themeColor="accent5" w:themeShade="BF"/>
                          <w:sz w:val="28"/>
                        </w:rPr>
                        <w:t>4</w:t>
                      </w:r>
                    </w:p>
                  </w:txbxContent>
                </v:textbox>
                <w10:wrap type="square"/>
              </v:shape>
            </w:pict>
          </mc:Fallback>
        </mc:AlternateContent>
      </w:r>
      <w:r>
        <w:rPr>
          <w:noProof/>
          <w:lang w:val="fr-FR" w:eastAsia="fr-FR"/>
        </w:rPr>
        <mc:AlternateContent>
          <mc:Choice Requires="wps">
            <w:drawing>
              <wp:anchor distT="0" distB="0" distL="114300" distR="114300" simplePos="0" relativeHeight="251683840" behindDoc="0" locked="0" layoutInCell="1" allowOverlap="1" wp14:anchorId="7AA89E74" wp14:editId="7EDD8C61">
                <wp:simplePos x="0" y="0"/>
                <wp:positionH relativeFrom="column">
                  <wp:posOffset>346710</wp:posOffset>
                </wp:positionH>
                <wp:positionV relativeFrom="paragraph">
                  <wp:posOffset>1186180</wp:posOffset>
                </wp:positionV>
                <wp:extent cx="321310" cy="313055"/>
                <wp:effectExtent l="0" t="0" r="8890" b="0"/>
                <wp:wrapSquare wrapText="bothSides"/>
                <wp:docPr id="7" name="Zone de texte 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89E74" id="Zone de texte 7" o:spid="_x0000_s1032" type="#_x0000_t202" style="position:absolute;left:0;text-align:left;margin-left:27.3pt;margin-top:93.4pt;width:25.3pt;height:2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" fillcolor="#f8d1cc [664]" stroked="f">
                <v:textbox>
                  <w:txbxContent>
                    <w:p w14:paraId="27AF018F" w14:textId="2248D490" w:rsidR="00A06584" w:rsidRPr="00E372BA" w:rsidRDefault="00A06584" w:rsidP="00E372BA">
                      <w:pPr>
                        <w:jc w:val="center"/>
                        <w:rPr>
                          <w:b/>
                          <w:color w:val="922213" w:themeColor="accent5" w:themeShade="BF"/>
                          <w:sz w:val="28"/>
                        </w:rPr>
                      </w:pPr>
                      <w:r>
                        <w:rPr>
                          <w:b/>
                          <w:color w:val="922213" w:themeColor="accent5" w:themeShade="BF"/>
                          <w:sz w:val="28"/>
                        </w:rPr>
                        <w:t>2</w:t>
                      </w:r>
                      <w:r w:rsidRPr="00E372BA">
                        <w:rPr>
                          <w:b/>
                          <w:color w:val="922213" w:themeColor="accent5" w:themeShade="BF"/>
                          <w:sz w:val="28"/>
                        </w:rPr>
                        <w:t>1</w:t>
                      </w:r>
                    </w:p>
                  </w:txbxContent>
                </v:textbox>
                <w10:wrap type="square"/>
              </v:shape>
            </w:pict>
          </mc:Fallback>
        </mc:AlternateContent>
      </w:r>
      <w:r>
        <w:rPr>
          <w:noProof/>
          <w:lang w:val="fr-FR" w:eastAsia="fr-FR"/>
        </w:rPr>
        <mc:AlternateContent>
          <mc:Choice Requires="wps">
            <w:drawing>
              <wp:anchor distT="0" distB="0" distL="114300" distR="114300" simplePos="0" relativeHeight="251685888" behindDoc="0" locked="0" layoutInCell="1" allowOverlap="1" wp14:anchorId="5EAA0068" wp14:editId="3ED7FBA4">
                <wp:simplePos x="0" y="0"/>
                <wp:positionH relativeFrom="column">
                  <wp:posOffset>342900</wp:posOffset>
                </wp:positionH>
                <wp:positionV relativeFrom="paragraph">
                  <wp:posOffset>1836420</wp:posOffset>
                </wp:positionV>
                <wp:extent cx="321310" cy="313055"/>
                <wp:effectExtent l="0" t="0" r="8890" b="0"/>
                <wp:wrapSquare wrapText="bothSides"/>
                <wp:docPr id="17" name="Zone de texte 17"/>
                <wp:cNvGraphicFramePr/>
                <a:graphic xmlns:a="http://schemas.openxmlformats.org/drawingml/2006/main">
                  <a:graphicData uri="http://schemas.microsoft.com/office/word/2010/wordprocessingShape">
                    <wps:wsp>
                      <wps:cNvSpPr txBox="1"/>
                      <wps:spPr>
                        <a:xfrm>
                          <a:off x="0" y="0"/>
                          <a:ext cx="321310" cy="313055"/>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A0068" id="Zone de texte 17" o:spid="_x0000_s1033" type="#_x0000_t202" style="position:absolute;left:0;text-align:left;margin-left:27pt;margin-top:144.6pt;width:25.3pt;height:24.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" fillcolor="#f8d1cc [664]" stroked="f">
                <v:textbox>
                  <w:txbxContent>
                    <w:p w14:paraId="585C9050" w14:textId="48994BE9" w:rsidR="00A06584" w:rsidRPr="00E372BA" w:rsidRDefault="00A06584" w:rsidP="00E372BA">
                      <w:pPr>
                        <w:jc w:val="center"/>
                        <w:rPr>
                          <w:b/>
                          <w:color w:val="922213" w:themeColor="accent5" w:themeShade="BF"/>
                          <w:sz w:val="28"/>
                        </w:rPr>
                      </w:pPr>
                      <w:r>
                        <w:rPr>
                          <w:b/>
                          <w:color w:val="922213" w:themeColor="accent5" w:themeShade="BF"/>
                          <w:sz w:val="28"/>
                        </w:rPr>
                        <w:t>3</w:t>
                      </w:r>
                      <w:r w:rsidRPr="00E372BA">
                        <w:rPr>
                          <w:b/>
                          <w:color w:val="922213" w:themeColor="accent5" w:themeShade="BF"/>
                          <w:sz w:val="28"/>
                        </w:rPr>
                        <w:t>1</w:t>
                      </w:r>
                    </w:p>
                  </w:txbxContent>
                </v:textbox>
                <w10:wrap type="square"/>
              </v:shape>
            </w:pict>
          </mc:Fallback>
        </mc:AlternateContent>
      </w:r>
      <w:r>
        <w:rPr>
          <w:noProof/>
          <w:lang w:val="fr-FR" w:eastAsia="fr-FR"/>
        </w:rPr>
        <w:drawing>
          <wp:anchor distT="0" distB="0" distL="114300" distR="114300" simplePos="0" relativeHeight="251680768" behindDoc="0" locked="0" layoutInCell="1" allowOverlap="1" wp14:anchorId="26732834" wp14:editId="1DD5CD46">
            <wp:simplePos x="0" y="0"/>
            <wp:positionH relativeFrom="column">
              <wp:posOffset>751205</wp:posOffset>
            </wp:positionH>
            <wp:positionV relativeFrom="paragraph">
              <wp:posOffset>125942</wp:posOffset>
            </wp:positionV>
            <wp:extent cx="4758055" cy="2974340"/>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48E">
        <w:rPr>
          <w:noProof/>
          <w:lang w:val="fr-FR" w:eastAsia="fr-FR"/>
        </w:rPr>
        <mc:AlternateContent>
          <mc:Choice Requires="wps">
            <w:drawing>
              <wp:anchor distT="0" distB="0" distL="114300" distR="114300" simplePos="0" relativeHeight="251699200" behindDoc="0" locked="0" layoutInCell="1" allowOverlap="1" wp14:anchorId="348FF232" wp14:editId="1726608E">
                <wp:simplePos x="0" y="0"/>
                <wp:positionH relativeFrom="column">
                  <wp:posOffset>2164080</wp:posOffset>
                </wp:positionH>
                <wp:positionV relativeFrom="paragraph">
                  <wp:posOffset>2376805</wp:posOffset>
                </wp:positionV>
                <wp:extent cx="414655" cy="270510"/>
                <wp:effectExtent l="0" t="0" r="0" b="8890"/>
                <wp:wrapSquare wrapText="bothSides"/>
                <wp:docPr id="25" name="Zone de texte 25"/>
                <wp:cNvGraphicFramePr/>
                <a:graphic xmlns:a="http://schemas.openxmlformats.org/drawingml/2006/main">
                  <a:graphicData uri="http://schemas.microsoft.com/office/word/2010/wordprocessingShape">
                    <wps:wsp>
                      <wps:cNvSpPr txBox="1"/>
                      <wps:spPr>
                        <a:xfrm>
                          <a:off x="0" y="0"/>
                          <a:ext cx="4146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F232" id="Zone de texte 25" o:spid="_x0000_s1034" type="#_x0000_t202" style="position:absolute;left:0;text-align:left;margin-left:170.4pt;margin-top:187.15pt;width:32.65pt;height:21.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" fillcolor="#f8d1cc [664]" stroked="f">
                <v:textbox>
                  <w:txbxContent>
                    <w:p w14:paraId="6F9FEEB6" w14:textId="648F3C4D" w:rsidR="00A06584" w:rsidRPr="00E372BA" w:rsidRDefault="00A06584" w:rsidP="00E372BA">
                      <w:pPr>
                        <w:jc w:val="center"/>
                        <w:rPr>
                          <w:b/>
                          <w:color w:val="922213" w:themeColor="accent5" w:themeShade="BF"/>
                          <w:sz w:val="28"/>
                        </w:rPr>
                      </w:pPr>
                      <w:r>
                        <w:rPr>
                          <w:b/>
                          <w:color w:val="922213" w:themeColor="accent5" w:themeShade="BF"/>
                          <w:sz w:val="28"/>
                        </w:rPr>
                        <w:t>11</w:t>
                      </w:r>
                    </w:p>
                  </w:txbxContent>
                </v:textbox>
                <w10:wrap type="square"/>
              </v:shape>
            </w:pict>
          </mc:Fallback>
        </mc:AlternateContent>
      </w:r>
      <w:r w:rsidR="000A148E">
        <w:rPr>
          <w:noProof/>
          <w:lang w:val="fr-FR" w:eastAsia="fr-FR"/>
        </w:rPr>
        <mc:AlternateContent>
          <mc:Choice Requires="wps">
            <w:drawing>
              <wp:anchor distT="0" distB="0" distL="114300" distR="114300" simplePos="0" relativeHeight="251701248" behindDoc="0" locked="0" layoutInCell="1" allowOverlap="1" wp14:anchorId="186DEC76" wp14:editId="3652E28E">
                <wp:simplePos x="0" y="0"/>
                <wp:positionH relativeFrom="column">
                  <wp:posOffset>2205990</wp:posOffset>
                </wp:positionH>
                <wp:positionV relativeFrom="paragraph">
                  <wp:posOffset>2773045</wp:posOffset>
                </wp:positionV>
                <wp:extent cx="389255" cy="270510"/>
                <wp:effectExtent l="0" t="0" r="0" b="8890"/>
                <wp:wrapSquare wrapText="bothSides"/>
                <wp:docPr id="26" name="Zone de texte 26"/>
                <wp:cNvGraphicFramePr/>
                <a:graphic xmlns:a="http://schemas.openxmlformats.org/drawingml/2006/main">
                  <a:graphicData uri="http://schemas.microsoft.com/office/word/2010/wordprocessingShape">
                    <wps:wsp>
                      <wps:cNvSpPr txBox="1"/>
                      <wps:spPr>
                        <a:xfrm>
                          <a:off x="0" y="0"/>
                          <a:ext cx="389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EC76" id="Zone de texte 26" o:spid="_x0000_s1035" type="#_x0000_t202" style="position:absolute;left:0;text-align:left;margin-left:173.7pt;margin-top:218.35pt;width:30.65pt;height:2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" fillcolor="#f8d1cc [664]" stroked="f">
                <v:textbox>
                  <w:txbxContent>
                    <w:p w14:paraId="3B975839" w14:textId="0A9B834E" w:rsidR="00A06584" w:rsidRPr="00E372BA" w:rsidRDefault="00A06584" w:rsidP="00E372BA">
                      <w:pPr>
                        <w:jc w:val="center"/>
                        <w:rPr>
                          <w:b/>
                          <w:color w:val="922213" w:themeColor="accent5" w:themeShade="BF"/>
                          <w:sz w:val="28"/>
                        </w:rPr>
                      </w:pPr>
                      <w:r>
                        <w:rPr>
                          <w:b/>
                          <w:color w:val="922213" w:themeColor="accent5" w:themeShade="BF"/>
                          <w:sz w:val="28"/>
                        </w:rPr>
                        <w:t>1284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7152" behindDoc="0" locked="0" layoutInCell="1" allowOverlap="1" wp14:anchorId="21292DE6" wp14:editId="24CA398E">
                <wp:simplePos x="0" y="0"/>
                <wp:positionH relativeFrom="column">
                  <wp:posOffset>2917825</wp:posOffset>
                </wp:positionH>
                <wp:positionV relativeFrom="paragraph">
                  <wp:posOffset>1671955</wp:posOffset>
                </wp:positionV>
                <wp:extent cx="406400" cy="270510"/>
                <wp:effectExtent l="0" t="0" r="0" b="8890"/>
                <wp:wrapSquare wrapText="bothSides"/>
                <wp:docPr id="24" name="Zone de texte 24"/>
                <wp:cNvGraphicFramePr/>
                <a:graphic xmlns:a="http://schemas.openxmlformats.org/drawingml/2006/main">
                  <a:graphicData uri="http://schemas.microsoft.com/office/word/2010/wordprocessingShape">
                    <wps:wsp>
                      <wps:cNvSpPr txBox="1"/>
                      <wps:spPr>
                        <a:xfrm>
                          <a:off x="0" y="0"/>
                          <a:ext cx="406400"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2DE6" id="Zone de texte 24" o:spid="_x0000_s1036" type="#_x0000_t202" style="position:absolute;left:0;text-align:left;margin-left:229.75pt;margin-top:131.65pt;width:32pt;height:2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" fillcolor="#f8d1cc [664]" stroked="f">
                <v:textbox>
                  <w:txbxContent>
                    <w:p w14:paraId="6417D4B6" w14:textId="127086C1" w:rsidR="00A06584" w:rsidRPr="00E372BA" w:rsidRDefault="00A06584" w:rsidP="00E372BA">
                      <w:pPr>
                        <w:jc w:val="center"/>
                        <w:rPr>
                          <w:b/>
                          <w:color w:val="922213" w:themeColor="accent5" w:themeShade="BF"/>
                          <w:sz w:val="28"/>
                        </w:rPr>
                      </w:pPr>
                      <w:r>
                        <w:rPr>
                          <w:b/>
                          <w:color w:val="922213" w:themeColor="accent5" w:themeShade="BF"/>
                          <w:sz w:val="28"/>
                        </w:rPr>
                        <w:t>1084</w:t>
                      </w:r>
                    </w:p>
                  </w:txbxContent>
                </v:textbox>
                <w10:wrap type="square"/>
              </v:shape>
            </w:pict>
          </mc:Fallback>
        </mc:AlternateContent>
      </w:r>
      <w:r w:rsidR="00E372BA">
        <w:rPr>
          <w:noProof/>
          <w:lang w:val="fr-FR" w:eastAsia="fr-FR"/>
        </w:rPr>
        <mc:AlternateContent>
          <mc:Choice Requires="wps">
            <w:drawing>
              <wp:anchor distT="0" distB="0" distL="114300" distR="114300" simplePos="0" relativeHeight="251695104" behindDoc="0" locked="0" layoutInCell="1" allowOverlap="1" wp14:anchorId="0FA6A606" wp14:editId="7D0EB980">
                <wp:simplePos x="0" y="0"/>
                <wp:positionH relativeFrom="column">
                  <wp:posOffset>2967990</wp:posOffset>
                </wp:positionH>
                <wp:positionV relativeFrom="paragraph">
                  <wp:posOffset>638810</wp:posOffset>
                </wp:positionV>
                <wp:extent cx="262255" cy="270510"/>
                <wp:effectExtent l="0" t="0" r="0" b="8890"/>
                <wp:wrapSquare wrapText="bothSides"/>
                <wp:docPr id="23" name="Zone de texte 23"/>
                <wp:cNvGraphicFramePr/>
                <a:graphic xmlns:a="http://schemas.openxmlformats.org/drawingml/2006/main">
                  <a:graphicData uri="http://schemas.microsoft.com/office/word/2010/wordprocessingShape">
                    <wps:wsp>
                      <wps:cNvSpPr txBox="1"/>
                      <wps:spPr>
                        <a:xfrm>
                          <a:off x="0" y="0"/>
                          <a:ext cx="262255" cy="27051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A606" id="Zone de texte 23" o:spid="_x0000_s1037" type="#_x0000_t202" style="position:absolute;left:0;text-align:left;margin-left:233.7pt;margin-top:50.3pt;width:20.65pt;height:21.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" fillcolor="#f8d1cc [664]" stroked="f">
                <v:textbox>
                  <w:txbxContent>
                    <w:p w14:paraId="4CE38226" w14:textId="71457014" w:rsidR="00A06584" w:rsidRPr="00E372BA" w:rsidRDefault="00A06584" w:rsidP="00E372BA">
                      <w:pPr>
                        <w:jc w:val="center"/>
                        <w:rPr>
                          <w:b/>
                          <w:color w:val="922213" w:themeColor="accent5" w:themeShade="BF"/>
                          <w:sz w:val="28"/>
                        </w:rPr>
                      </w:pPr>
                      <w:r>
                        <w:rPr>
                          <w:b/>
                          <w:color w:val="922213" w:themeColor="accent5" w:themeShade="BF"/>
                          <w:sz w:val="28"/>
                        </w:rPr>
                        <w:t>984</w:t>
                      </w:r>
                    </w:p>
                  </w:txbxContent>
                </v:textbox>
                <w10:wrap type="square"/>
              </v:shape>
            </w:pict>
          </mc:Fallback>
        </mc:AlternateContent>
      </w:r>
    </w:p>
    <w:tbl>
      <w:tblPr>
        <w:tblStyle w:val="Tableausimple4"/>
        <w:tblW w:w="7973" w:type="dxa"/>
        <w:tblInd w:w="1101" w:type="dxa"/>
        <w:tblLook w:val="04A0" w:firstRow="1" w:lastRow="0" w:firstColumn="1" w:lastColumn="0" w:noHBand="0" w:noVBand="1"/>
      </w:tblPr>
      <w:tblGrid>
        <w:gridCol w:w="464"/>
        <w:gridCol w:w="7509"/>
      </w:tblGrid>
      <w:tr w:rsidR="00C159B7" w14:paraId="105407E2" w14:textId="77777777" w:rsidTr="002A67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03F6464" w14:textId="2E558861" w:rsidR="000C08A9" w:rsidRPr="005B64F0" w:rsidRDefault="00C159B7" w:rsidP="002A67CB">
            <w:pPr>
              <w:pStyle w:val="Corpsdetexte"/>
              <w:ind w:left="0"/>
              <w:jc w:val="center"/>
              <w:rPr>
                <w:color w:val="922213" w:themeColor="accent5" w:themeShade="BF"/>
              </w:rPr>
            </w:pPr>
            <w:r>
              <w:rPr>
                <w:color w:val="922213" w:themeColor="accent5" w:themeShade="BF"/>
              </w:rPr>
              <w:t>1</w:t>
            </w:r>
          </w:p>
        </w:tc>
        <w:tc>
          <w:tcPr>
            <w:tcW w:w="7509" w:type="dxa"/>
            <w:vAlign w:val="center"/>
          </w:tcPr>
          <w:p w14:paraId="7AFB28AA" w14:textId="62DE4E82" w:rsidR="000C08A9" w:rsidRPr="005B64F0" w:rsidRDefault="00C159B7" w:rsidP="002A67CB">
            <w:pPr>
              <w:pStyle w:val="Corpsdetexte"/>
              <w:spacing w:after="0"/>
              <w:ind w:left="0"/>
              <w:jc w:val="left"/>
              <w:cnfStyle w:val="100000000000" w:firstRow="1" w:lastRow="0" w:firstColumn="0" w:lastColumn="0" w:oddVBand="0" w:evenVBand="0" w:oddHBand="0" w:evenHBand="0" w:firstRowFirstColumn="0" w:firstRowLastColumn="0" w:lastRowFirstColumn="0" w:lastRowLastColumn="0"/>
              <w:rPr>
                <w:b w:val="0"/>
              </w:rPr>
            </w:pPr>
            <w:r>
              <w:rPr>
                <w:b w:val="0"/>
              </w:rPr>
              <w:t>Correspond au nombre de voi</w:t>
            </w:r>
            <w:r w:rsidR="00A003E4">
              <w:rPr>
                <w:b w:val="0"/>
              </w:rPr>
              <w:t>e</w:t>
            </w:r>
            <w:r>
              <w:rPr>
                <w:b w:val="0"/>
              </w:rPr>
              <w:t>s par sens</w:t>
            </w:r>
            <w:r w:rsidR="00A003E4">
              <w:rPr>
                <w:b w:val="0"/>
              </w:rPr>
              <w:t>. Changer cette valeur va recréer les routes avec le nouveau nombre choisi.</w:t>
            </w:r>
          </w:p>
        </w:tc>
      </w:tr>
      <w:tr w:rsidR="00C159B7" w14:paraId="50350935"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2BF21FA" w14:textId="6715A1E5" w:rsidR="000C08A9" w:rsidRPr="005B64F0" w:rsidRDefault="00C159B7" w:rsidP="002A67CB">
            <w:pPr>
              <w:pStyle w:val="Corpsdetexte"/>
              <w:ind w:left="0"/>
              <w:jc w:val="center"/>
              <w:rPr>
                <w:color w:val="922213" w:themeColor="accent5" w:themeShade="BF"/>
              </w:rPr>
            </w:pPr>
            <w:r>
              <w:rPr>
                <w:color w:val="922213" w:themeColor="accent5" w:themeShade="BF"/>
              </w:rPr>
              <w:t>2</w:t>
            </w:r>
          </w:p>
        </w:tc>
        <w:tc>
          <w:tcPr>
            <w:tcW w:w="7509" w:type="dxa"/>
            <w:vAlign w:val="center"/>
          </w:tcPr>
          <w:p w14:paraId="7987221F" w14:textId="0879A4D0" w:rsidR="000C08A9" w:rsidRPr="00501F56"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définir la taille totale du tronçon d’autoroute. Changer cette valeur va recréer la route avec la nouvelle taille choisie.</w:t>
            </w:r>
          </w:p>
        </w:tc>
      </w:tr>
      <w:tr w:rsidR="00C159B7" w14:paraId="12F34C12"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1DAF1018" w14:textId="03624FD9" w:rsidR="000C08A9" w:rsidRPr="005B64F0" w:rsidRDefault="00C159B7" w:rsidP="002A67CB">
            <w:pPr>
              <w:pStyle w:val="Corpsdetexte"/>
              <w:ind w:left="0"/>
              <w:jc w:val="center"/>
              <w:rPr>
                <w:color w:val="922213" w:themeColor="accent5" w:themeShade="BF"/>
              </w:rPr>
            </w:pPr>
            <w:r>
              <w:rPr>
                <w:color w:val="922213" w:themeColor="accent5" w:themeShade="BF"/>
              </w:rPr>
              <w:t>3</w:t>
            </w:r>
          </w:p>
        </w:tc>
        <w:tc>
          <w:tcPr>
            <w:tcW w:w="7509" w:type="dxa"/>
            <w:vAlign w:val="center"/>
          </w:tcPr>
          <w:p w14:paraId="5D11E7B7" w14:textId="14B922ED" w:rsidR="000C08A9" w:rsidRDefault="00A003E4"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Ce paramètre spécifie la limitation de vitesse pour les voitures sur le tronçon. Des changements trop importants de cette valeur peuvent entraîner des accidents.</w:t>
            </w:r>
          </w:p>
        </w:tc>
      </w:tr>
      <w:tr w:rsidR="00C159B7" w14:paraId="3343E773" w14:textId="77777777" w:rsidTr="002A67CB">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ABA1A4B" w14:textId="5C312033" w:rsidR="000C08A9" w:rsidRPr="005B64F0" w:rsidRDefault="00C159B7" w:rsidP="002A67CB">
            <w:pPr>
              <w:pStyle w:val="Corpsdetexte"/>
              <w:ind w:left="0"/>
              <w:jc w:val="center"/>
              <w:rPr>
                <w:color w:val="922213" w:themeColor="accent5" w:themeShade="BF"/>
              </w:rPr>
            </w:pPr>
            <w:r>
              <w:rPr>
                <w:color w:val="922213" w:themeColor="accent5" w:themeShade="BF"/>
              </w:rPr>
              <w:t>4</w:t>
            </w:r>
          </w:p>
        </w:tc>
        <w:tc>
          <w:tcPr>
            <w:tcW w:w="7509" w:type="dxa"/>
            <w:vAlign w:val="center"/>
          </w:tcPr>
          <w:p w14:paraId="4B771A97" w14:textId="5E761330" w:rsidR="000C08A9" w:rsidRDefault="00A003E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 xml:space="preserve">La densité du trafic. Le chiffre correspond au nombre de secondes </w:t>
            </w:r>
            <w:r w:rsidR="002C4D3D">
              <w:t>que le programme doit attendre avant de générer une nouvelle voiture.</w:t>
            </w:r>
          </w:p>
        </w:tc>
      </w:tr>
      <w:tr w:rsidR="00C159B7" w14:paraId="75E5AFF8"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2FFDD9C" w14:textId="212BC40B" w:rsidR="00C159B7" w:rsidRDefault="00C159B7" w:rsidP="002A67CB">
            <w:pPr>
              <w:pStyle w:val="Corpsdetexte"/>
              <w:ind w:left="0"/>
              <w:jc w:val="center"/>
              <w:rPr>
                <w:color w:val="922213" w:themeColor="accent5" w:themeShade="BF"/>
              </w:rPr>
            </w:pPr>
            <w:r>
              <w:rPr>
                <w:color w:val="922213" w:themeColor="accent5" w:themeShade="BF"/>
              </w:rPr>
              <w:t>5</w:t>
            </w:r>
          </w:p>
        </w:tc>
        <w:tc>
          <w:tcPr>
            <w:tcW w:w="7509" w:type="dxa"/>
            <w:vAlign w:val="center"/>
          </w:tcPr>
          <w:p w14:paraId="2CE55B20" w14:textId="7E879E45"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fréquence de pannes permet de définir le pourcentage de chances que chaque voiture a de tomber en panne. Une voiture en panne s’arrête et ne peut plus redémarrer.</w:t>
            </w:r>
          </w:p>
        </w:tc>
      </w:tr>
      <w:tr w:rsidR="00C159B7" w14:paraId="7D94DF1A" w14:textId="77777777" w:rsidTr="002A67CB">
        <w:trPr>
          <w:cnfStyle w:val="000000100000" w:firstRow="0" w:lastRow="0" w:firstColumn="0" w:lastColumn="0" w:oddVBand="0" w:evenVBand="0" w:oddHBand="1"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464" w:type="dxa"/>
            <w:vAlign w:val="center"/>
          </w:tcPr>
          <w:p w14:paraId="11A45346" w14:textId="270CB077" w:rsidR="00C159B7" w:rsidRDefault="00C159B7" w:rsidP="002A67CB">
            <w:pPr>
              <w:pStyle w:val="Corpsdetexte"/>
              <w:ind w:left="0"/>
              <w:jc w:val="center"/>
              <w:rPr>
                <w:color w:val="922213" w:themeColor="accent5" w:themeShade="BF"/>
              </w:rPr>
            </w:pPr>
            <w:r>
              <w:rPr>
                <w:color w:val="922213" w:themeColor="accent5" w:themeShade="BF"/>
              </w:rPr>
              <w:t>6</w:t>
            </w:r>
          </w:p>
        </w:tc>
        <w:tc>
          <w:tcPr>
            <w:tcW w:w="7509" w:type="dxa"/>
            <w:vAlign w:val="center"/>
          </w:tcPr>
          <w:p w14:paraId="681B623E" w14:textId="27FC419B"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L’effet météo. Les options possibles sont : Beau temps, pluie et neige. La météo affecte les conditions de circulation. (Distance de sécurité, freinage, accélération, etc…)</w:t>
            </w:r>
          </w:p>
        </w:tc>
      </w:tr>
      <w:tr w:rsidR="00C159B7" w14:paraId="75EF036B"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62BC63E5" w14:textId="2CDA903C" w:rsidR="00C159B7" w:rsidRDefault="00C159B7" w:rsidP="002A67CB">
            <w:pPr>
              <w:pStyle w:val="Corpsdetexte"/>
              <w:ind w:left="0"/>
              <w:jc w:val="center"/>
              <w:rPr>
                <w:color w:val="922213" w:themeColor="accent5" w:themeShade="BF"/>
              </w:rPr>
            </w:pPr>
            <w:r>
              <w:rPr>
                <w:color w:val="922213" w:themeColor="accent5" w:themeShade="BF"/>
              </w:rPr>
              <w:t>7</w:t>
            </w:r>
          </w:p>
        </w:tc>
        <w:tc>
          <w:tcPr>
            <w:tcW w:w="7509" w:type="dxa"/>
            <w:vAlign w:val="center"/>
          </w:tcPr>
          <w:p w14:paraId="705131C3" w14:textId="16B100D9" w:rsidR="00C159B7" w:rsidRDefault="002C4D3D"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La densité de camions. Définit le pourcentage de camions sur l’entier du trafic.</w:t>
            </w:r>
          </w:p>
        </w:tc>
      </w:tr>
      <w:tr w:rsidR="00C159B7" w14:paraId="062635B6"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C35DAA9" w14:textId="57DC20D1" w:rsidR="00C159B7" w:rsidRDefault="00C159B7" w:rsidP="002A67CB">
            <w:pPr>
              <w:pStyle w:val="Corpsdetexte"/>
              <w:ind w:left="0"/>
              <w:jc w:val="center"/>
              <w:rPr>
                <w:color w:val="922213" w:themeColor="accent5" w:themeShade="BF"/>
              </w:rPr>
            </w:pPr>
            <w:r>
              <w:rPr>
                <w:color w:val="922213" w:themeColor="accent5" w:themeShade="BF"/>
              </w:rPr>
              <w:t>8</w:t>
            </w:r>
          </w:p>
        </w:tc>
        <w:tc>
          <w:tcPr>
            <w:tcW w:w="7509" w:type="dxa"/>
            <w:vAlign w:val="center"/>
          </w:tcPr>
          <w:p w14:paraId="69128286" w14:textId="1F7A3B4F" w:rsidR="00C159B7" w:rsidRDefault="002C4D3D"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La limitation de vitesse pour les véhicules lourds tels que les camions.</w:t>
            </w:r>
          </w:p>
        </w:tc>
      </w:tr>
      <w:tr w:rsidR="00C159B7" w14:paraId="2D9A7BD6"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2AAA11E3" w14:textId="32E3D5A8" w:rsidR="00C159B7" w:rsidRDefault="00C159B7" w:rsidP="002A67CB">
            <w:pPr>
              <w:pStyle w:val="Corpsdetexte"/>
              <w:ind w:left="0"/>
              <w:jc w:val="center"/>
              <w:rPr>
                <w:color w:val="922213" w:themeColor="accent5" w:themeShade="BF"/>
              </w:rPr>
            </w:pPr>
            <w:r>
              <w:rPr>
                <w:color w:val="922213" w:themeColor="accent5" w:themeShade="BF"/>
              </w:rPr>
              <w:t>9</w:t>
            </w:r>
          </w:p>
        </w:tc>
        <w:tc>
          <w:tcPr>
            <w:tcW w:w="7509" w:type="dxa"/>
            <w:vAlign w:val="center"/>
          </w:tcPr>
          <w:p w14:paraId="597D0E4D" w14:textId="0C8688FD" w:rsidR="00C159B7" w:rsidRDefault="00A5437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 xml:space="preserve">Cette </w:t>
            </w:r>
            <w:r w:rsidR="000404CC">
              <w:t xml:space="preserve">zone permet de paramétrer l’heure du jour. </w:t>
            </w:r>
            <w:r w:rsidR="00C66D15">
              <w:t>De gauche à droite : Matin, Midi, Soir, Nuit</w:t>
            </w:r>
          </w:p>
        </w:tc>
      </w:tr>
      <w:tr w:rsidR="00C159B7" w14:paraId="44FC890B"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68D89223" w14:textId="69885ECD" w:rsidR="00C159B7" w:rsidRDefault="00C159B7" w:rsidP="002A67CB">
            <w:pPr>
              <w:pStyle w:val="Corpsdetexte"/>
              <w:ind w:left="0"/>
              <w:jc w:val="center"/>
              <w:rPr>
                <w:color w:val="922213" w:themeColor="accent5" w:themeShade="BF"/>
              </w:rPr>
            </w:pPr>
            <w:r>
              <w:rPr>
                <w:color w:val="922213" w:themeColor="accent5" w:themeShade="BF"/>
              </w:rPr>
              <w:t>10</w:t>
            </w:r>
          </w:p>
        </w:tc>
        <w:tc>
          <w:tcPr>
            <w:tcW w:w="7509" w:type="dxa"/>
            <w:vAlign w:val="center"/>
          </w:tcPr>
          <w:p w14:paraId="576B2879" w14:textId="508BC5DE" w:rsidR="00C159B7" w:rsidRDefault="00021D2B"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Permet de changer</w:t>
            </w:r>
            <w:r w:rsidR="00AF26A5">
              <w:t xml:space="preserve"> l’environnement de simulation. Les décors disponibles sont : Forêt et désert.</w:t>
            </w:r>
          </w:p>
        </w:tc>
      </w:tr>
      <w:tr w:rsidR="00C159B7" w14:paraId="588A1450" w14:textId="77777777" w:rsidTr="002A67CB">
        <w:tc>
          <w:tcPr>
            <w:cnfStyle w:val="001000000000" w:firstRow="0" w:lastRow="0" w:firstColumn="1" w:lastColumn="0" w:oddVBand="0" w:evenVBand="0" w:oddHBand="0" w:evenHBand="0" w:firstRowFirstColumn="0" w:firstRowLastColumn="0" w:lastRowFirstColumn="0" w:lastRowLastColumn="0"/>
            <w:tcW w:w="464" w:type="dxa"/>
            <w:vAlign w:val="center"/>
          </w:tcPr>
          <w:p w14:paraId="0E151CC8" w14:textId="2FA9D755" w:rsidR="00C159B7" w:rsidRDefault="00C159B7" w:rsidP="002A67CB">
            <w:pPr>
              <w:pStyle w:val="Corpsdetexte"/>
              <w:ind w:left="0"/>
              <w:jc w:val="center"/>
              <w:rPr>
                <w:color w:val="922213" w:themeColor="accent5" w:themeShade="BF"/>
              </w:rPr>
            </w:pPr>
            <w:r>
              <w:rPr>
                <w:color w:val="922213" w:themeColor="accent5" w:themeShade="BF"/>
              </w:rPr>
              <w:t>11</w:t>
            </w:r>
          </w:p>
        </w:tc>
        <w:tc>
          <w:tcPr>
            <w:tcW w:w="7509" w:type="dxa"/>
            <w:vAlign w:val="center"/>
          </w:tcPr>
          <w:p w14:paraId="5AFDE013" w14:textId="694299C0" w:rsidR="00C159B7" w:rsidRDefault="00BD2A99" w:rsidP="002A67CB">
            <w:pPr>
              <w:pStyle w:val="Corpsdetexte"/>
              <w:spacing w:after="0"/>
              <w:ind w:left="0"/>
              <w:jc w:val="left"/>
              <w:cnfStyle w:val="000000000000" w:firstRow="0" w:lastRow="0" w:firstColumn="0" w:lastColumn="0" w:oddVBand="0" w:evenVBand="0" w:oddHBand="0" w:evenHBand="0" w:firstRowFirstColumn="0" w:firstRowLastColumn="0" w:lastRowFirstColumn="0" w:lastRowLastColumn="0"/>
            </w:pPr>
            <w:r>
              <w:t>Correspond à la vitesse de défilement de la molette de la souris dans les vues.</w:t>
            </w:r>
          </w:p>
        </w:tc>
      </w:tr>
      <w:tr w:rsidR="00C159B7" w14:paraId="267A53F1" w14:textId="77777777" w:rsidTr="002A67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vAlign w:val="center"/>
          </w:tcPr>
          <w:p w14:paraId="0F609D93" w14:textId="21B6B132" w:rsidR="00C159B7" w:rsidRDefault="00C159B7" w:rsidP="002A67CB">
            <w:pPr>
              <w:pStyle w:val="Corpsdetexte"/>
              <w:ind w:left="0"/>
              <w:jc w:val="center"/>
              <w:rPr>
                <w:color w:val="922213" w:themeColor="accent5" w:themeShade="BF"/>
              </w:rPr>
            </w:pPr>
            <w:r>
              <w:rPr>
                <w:color w:val="922213" w:themeColor="accent5" w:themeShade="BF"/>
              </w:rPr>
              <w:t>12</w:t>
            </w:r>
          </w:p>
        </w:tc>
        <w:tc>
          <w:tcPr>
            <w:tcW w:w="7509" w:type="dxa"/>
            <w:vAlign w:val="center"/>
          </w:tcPr>
          <w:p w14:paraId="0889B891" w14:textId="526B198C" w:rsidR="00C159B7" w:rsidRDefault="00EA6844" w:rsidP="002A67CB">
            <w:pPr>
              <w:pStyle w:val="Corpsdetexte"/>
              <w:spacing w:after="0"/>
              <w:ind w:left="0"/>
              <w:jc w:val="left"/>
              <w:cnfStyle w:val="000000100000" w:firstRow="0" w:lastRow="0" w:firstColumn="0" w:lastColumn="0" w:oddVBand="0" w:evenVBand="0" w:oddHBand="1" w:evenHBand="0" w:firstRowFirstColumn="0" w:firstRowLastColumn="0" w:lastRowFirstColumn="0" w:lastRowLastColumn="0"/>
            </w:pPr>
            <w:r>
              <w:t>Une fois cliqué, met fin à la simulation.</w:t>
            </w:r>
          </w:p>
        </w:tc>
      </w:tr>
    </w:tbl>
    <w:p w14:paraId="641C4A3F" w14:textId="10031C5E" w:rsidR="00D33033" w:rsidRDefault="00D33033" w:rsidP="00D33033">
      <w:pPr>
        <w:pStyle w:val="Titre1"/>
      </w:pPr>
      <w:bookmarkStart w:id="7" w:name="_Toc476817740"/>
      <w:r>
        <w:lastRenderedPageBreak/>
        <w:t>Les débits et graphiques</w:t>
      </w:r>
      <w:bookmarkEnd w:id="7"/>
    </w:p>
    <w:p w14:paraId="68FC14B5" w14:textId="061D1643" w:rsidR="00775AC9" w:rsidRDefault="007E2AEE" w:rsidP="007E2AEE">
      <w:pPr>
        <w:pStyle w:val="Titre2"/>
      </w:pPr>
      <w:bookmarkStart w:id="8" w:name="_Toc476817741"/>
      <w:r>
        <w:t>Les débits</w:t>
      </w:r>
      <w:r w:rsidR="00432F49">
        <w:t xml:space="preserve"> moyens</w:t>
      </w:r>
      <w:bookmarkEnd w:id="8"/>
    </w:p>
    <w:p w14:paraId="20B06ED3" w14:textId="055EEB5D" w:rsidR="005009C1" w:rsidRDefault="00702410" w:rsidP="00432F49">
      <w:pPr>
        <w:pStyle w:val="Retraitcorpsdetexte"/>
      </w:pPr>
      <w:r>
        <w:rPr>
          <w:noProof/>
          <w:lang w:val="fr-FR" w:eastAsia="fr-FR"/>
        </w:rPr>
        <w:drawing>
          <wp:anchor distT="0" distB="0" distL="114300" distR="114300" simplePos="0" relativeHeight="251703296" behindDoc="0" locked="0" layoutInCell="1" allowOverlap="1" wp14:anchorId="549EBA58" wp14:editId="2A689AF5">
            <wp:simplePos x="0" y="0"/>
            <wp:positionH relativeFrom="column">
              <wp:posOffset>687070</wp:posOffset>
            </wp:positionH>
            <wp:positionV relativeFrom="paragraph">
              <wp:posOffset>130810</wp:posOffset>
            </wp:positionV>
            <wp:extent cx="2082165" cy="1311910"/>
            <wp:effectExtent l="0" t="0" r="635" b="889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3" cstate="print">
                      <a:extLst>
                        <a:ext uri="{28A0092B-C50C-407E-A947-70E740481C1C}">
                          <a14:useLocalDpi xmlns:a14="http://schemas.microsoft.com/office/drawing/2010/main" val="0"/>
                        </a:ext>
                      </a:extLst>
                    </a:blip>
                    <a:srcRect l="56230" b="55878"/>
                    <a:stretch/>
                  </pic:blipFill>
                  <pic:spPr bwMode="auto">
                    <a:xfrm>
                      <a:off x="0" y="0"/>
                      <a:ext cx="2082165" cy="131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09C1">
        <w:rPr>
          <w:noProof/>
          <w:lang w:val="fr-FR" w:eastAsia="fr-FR"/>
        </w:rPr>
        <mc:AlternateContent>
          <mc:Choice Requires="wps">
            <w:drawing>
              <wp:anchor distT="0" distB="0" distL="114300" distR="114300" simplePos="0" relativeHeight="251704320" behindDoc="0" locked="0" layoutInCell="1" allowOverlap="1" wp14:anchorId="3F6CCD78" wp14:editId="3508B731">
                <wp:simplePos x="0" y="0"/>
                <wp:positionH relativeFrom="column">
                  <wp:posOffset>2021205</wp:posOffset>
                </wp:positionH>
                <wp:positionV relativeFrom="paragraph">
                  <wp:posOffset>136525</wp:posOffset>
                </wp:positionV>
                <wp:extent cx="756920" cy="336550"/>
                <wp:effectExtent l="0" t="0" r="30480" b="19050"/>
                <wp:wrapThrough wrapText="bothSides">
                  <wp:wrapPolygon edited="0">
                    <wp:start x="0" y="0"/>
                    <wp:lineTo x="0" y="21192"/>
                    <wp:lineTo x="21745" y="21192"/>
                    <wp:lineTo x="21745" y="0"/>
                    <wp:lineTo x="0" y="0"/>
                  </wp:wrapPolygon>
                </wp:wrapThrough>
                <wp:docPr id="27" name="Rectangle à coins arrondis 27"/>
                <wp:cNvGraphicFramePr/>
                <a:graphic xmlns:a="http://schemas.openxmlformats.org/drawingml/2006/main">
                  <a:graphicData uri="http://schemas.microsoft.com/office/word/2010/wordprocessingShape">
                    <wps:wsp>
                      <wps:cNvSpPr/>
                      <wps:spPr>
                        <a:xfrm>
                          <a:off x="0" y="0"/>
                          <a:ext cx="756920" cy="336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2B6A1" id="Rectangle à coins arrondis 27" o:spid="_x0000_s1026" style="position:absolute;margin-left:159.15pt;margin-top:10.75pt;width:59.6pt;height: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" filled="f" strokecolor="red" strokeweight="1.5pt">
                <v:stroke endcap="round"/>
                <w10:wrap type="through"/>
              </v:roundrect>
            </w:pict>
          </mc:Fallback>
        </mc:AlternateContent>
      </w:r>
    </w:p>
    <w:p w14:paraId="5DB315A3" w14:textId="01BA69A9" w:rsidR="005009C1" w:rsidRDefault="00432F49" w:rsidP="005009C1">
      <w:pPr>
        <w:pStyle w:val="Retraitcorpsdetexte"/>
      </w:pPr>
      <w:r>
        <w:t xml:space="preserve">Les débits moyens sont affichés en haut à droite de l’écran. </w:t>
      </w:r>
      <w:r w:rsidRPr="005009C1">
        <w:rPr>
          <w:b/>
          <w:color w:val="922213" w:themeColor="accent5" w:themeShade="BF"/>
        </w:rPr>
        <w:t>Ils représentent les débits de voitures par minute par sens de marche</w:t>
      </w:r>
      <w:r>
        <w:t>.</w:t>
      </w:r>
    </w:p>
    <w:p w14:paraId="2867446E" w14:textId="77777777" w:rsidR="005009C1" w:rsidRDefault="005009C1" w:rsidP="005009C1">
      <w:pPr>
        <w:pStyle w:val="Retraitcorpsdetexte"/>
      </w:pPr>
    </w:p>
    <w:p w14:paraId="2CF75DD1" w14:textId="13320368" w:rsidR="005009C1" w:rsidRPr="00432F49" w:rsidRDefault="005009C1" w:rsidP="005009C1">
      <w:pPr>
        <w:pStyle w:val="Retraitcorpsdetexte"/>
      </w:pPr>
      <w:r>
        <w:t>Les débits so</w:t>
      </w:r>
      <w:r w:rsidR="009F45BE">
        <w:t>nt calculés sur une moyenne de 2</w:t>
      </w:r>
      <w:bookmarkStart w:id="9" w:name="_GoBack"/>
      <w:bookmarkEnd w:id="9"/>
      <w:r>
        <w:t>0 valeurs qui correspondent au nombre de voitures qui ont passé le tronçon chaque seconde.</w:t>
      </w:r>
    </w:p>
    <w:p w14:paraId="0A0D7FC6" w14:textId="77777777" w:rsidR="00702410" w:rsidRDefault="00702410" w:rsidP="00702410">
      <w:pPr>
        <w:pStyle w:val="Titre2"/>
        <w:numPr>
          <w:ilvl w:val="0"/>
          <w:numId w:val="0"/>
        </w:numPr>
        <w:ind w:left="1134" w:hanging="567"/>
      </w:pPr>
    </w:p>
    <w:p w14:paraId="733B81AE" w14:textId="2EFA4445" w:rsidR="007E2AEE" w:rsidRDefault="00432F49" w:rsidP="007E2AEE">
      <w:pPr>
        <w:pStyle w:val="Titre2"/>
      </w:pPr>
      <w:bookmarkStart w:id="10" w:name="_Toc476817742"/>
      <w:r>
        <w:t>Les débits maximums et minimums</w:t>
      </w:r>
      <w:bookmarkEnd w:id="10"/>
    </w:p>
    <w:p w14:paraId="602CF790" w14:textId="448EDBD2" w:rsidR="00837D29" w:rsidRDefault="00837D29" w:rsidP="005009C1">
      <w:pPr>
        <w:pStyle w:val="Retraitcorpsdetexte"/>
      </w:pPr>
      <w:r>
        <w:rPr>
          <w:noProof/>
          <w:lang w:val="fr-FR" w:eastAsia="fr-FR"/>
        </w:rPr>
        <mc:AlternateContent>
          <mc:Choice Requires="wps">
            <w:drawing>
              <wp:anchor distT="0" distB="0" distL="114300" distR="114300" simplePos="0" relativeHeight="251708416" behindDoc="0" locked="0" layoutInCell="1" allowOverlap="1" wp14:anchorId="52FADD61" wp14:editId="4C69407F">
                <wp:simplePos x="0" y="0"/>
                <wp:positionH relativeFrom="column">
                  <wp:posOffset>1579880</wp:posOffset>
                </wp:positionH>
                <wp:positionV relativeFrom="paragraph">
                  <wp:posOffset>273685</wp:posOffset>
                </wp:positionV>
                <wp:extent cx="250190" cy="226695"/>
                <wp:effectExtent l="0" t="0" r="29210" b="27305"/>
                <wp:wrapThrough wrapText="bothSides">
                  <wp:wrapPolygon edited="0">
                    <wp:start x="0" y="0"/>
                    <wp:lineTo x="0" y="21782"/>
                    <wp:lineTo x="21929" y="21782"/>
                    <wp:lineTo x="21929" y="0"/>
                    <wp:lineTo x="0" y="0"/>
                  </wp:wrapPolygon>
                </wp:wrapThrough>
                <wp:docPr id="29" name="Rectangle à coins arrondis 29"/>
                <wp:cNvGraphicFramePr/>
                <a:graphic xmlns:a="http://schemas.openxmlformats.org/drawingml/2006/main">
                  <a:graphicData uri="http://schemas.microsoft.com/office/word/2010/wordprocessingShape">
                    <wps:wsp>
                      <wps:cNvSpPr/>
                      <wps:spPr>
                        <a:xfrm>
                          <a:off x="0" y="0"/>
                          <a:ext cx="250190" cy="2266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97E40" id="Rectangle à coins arrondis 29" o:spid="_x0000_s1026" style="position:absolute;margin-left:124.4pt;margin-top:21.55pt;width:19.7pt;height:1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" filled="f" strokecolor="red" strokeweight="1.5pt">
                <v:stroke endcap="round"/>
                <w10:wrap type="through"/>
              </v:roundrect>
            </w:pict>
          </mc:Fallback>
        </mc:AlternateContent>
      </w:r>
      <w:r>
        <w:rPr>
          <w:noProof/>
          <w:lang w:val="fr-FR" w:eastAsia="fr-FR"/>
        </w:rPr>
        <mc:AlternateContent>
          <mc:Choice Requires="wps">
            <w:drawing>
              <wp:anchor distT="0" distB="0" distL="114300" distR="114300" simplePos="0" relativeHeight="251710464" behindDoc="0" locked="0" layoutInCell="1" allowOverlap="1" wp14:anchorId="16C9BF68" wp14:editId="405B7336">
                <wp:simplePos x="0" y="0"/>
                <wp:positionH relativeFrom="column">
                  <wp:posOffset>1579880</wp:posOffset>
                </wp:positionH>
                <wp:positionV relativeFrom="paragraph">
                  <wp:posOffset>501650</wp:posOffset>
                </wp:positionV>
                <wp:extent cx="1139190" cy="1141095"/>
                <wp:effectExtent l="0" t="0" r="29210" b="27305"/>
                <wp:wrapThrough wrapText="bothSides">
                  <wp:wrapPolygon edited="0">
                    <wp:start x="963" y="0"/>
                    <wp:lineTo x="0" y="1442"/>
                    <wp:lineTo x="0" y="20674"/>
                    <wp:lineTo x="963" y="21636"/>
                    <wp:lineTo x="20709" y="21636"/>
                    <wp:lineTo x="21672" y="20194"/>
                    <wp:lineTo x="21672" y="962"/>
                    <wp:lineTo x="20709" y="0"/>
                    <wp:lineTo x="963" y="0"/>
                  </wp:wrapPolygon>
                </wp:wrapThrough>
                <wp:docPr id="30" name="Rectangle à coins arrondis 30"/>
                <wp:cNvGraphicFramePr/>
                <a:graphic xmlns:a="http://schemas.openxmlformats.org/drawingml/2006/main">
                  <a:graphicData uri="http://schemas.microsoft.com/office/word/2010/wordprocessingShape">
                    <wps:wsp>
                      <wps:cNvSpPr/>
                      <wps:spPr>
                        <a:xfrm>
                          <a:off x="0" y="0"/>
                          <a:ext cx="1139190" cy="1141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75E937" id="Rectangle à coins arrondis 30" o:spid="_x0000_s1026" style="position:absolute;margin-left:124.4pt;margin-top:39.5pt;width:89.7pt;height:8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" filled="f" strokecolor="red" strokeweight="1.5pt">
                <v:stroke endcap="round"/>
                <w10:wrap type="through"/>
              </v:roundrect>
            </w:pict>
          </mc:Fallback>
        </mc:AlternateContent>
      </w:r>
      <w:r>
        <w:rPr>
          <w:noProof/>
          <w:lang w:val="fr-FR" w:eastAsia="fr-FR"/>
        </w:rPr>
        <w:drawing>
          <wp:anchor distT="0" distB="0" distL="114300" distR="114300" simplePos="0" relativeHeight="251706368" behindDoc="0" locked="0" layoutInCell="1" allowOverlap="1" wp14:anchorId="5DB9B136" wp14:editId="197684B2">
            <wp:simplePos x="0" y="0"/>
            <wp:positionH relativeFrom="column">
              <wp:posOffset>687070</wp:posOffset>
            </wp:positionH>
            <wp:positionV relativeFrom="paragraph">
              <wp:posOffset>45720</wp:posOffset>
            </wp:positionV>
            <wp:extent cx="2028190" cy="1930400"/>
            <wp:effectExtent l="0" t="0" r="381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rotWithShape="1">
                    <a:blip r:embed="rId24" cstate="print">
                      <a:extLst>
                        <a:ext uri="{28A0092B-C50C-407E-A947-70E740481C1C}">
                          <a14:useLocalDpi xmlns:a14="http://schemas.microsoft.com/office/drawing/2010/main" val="0"/>
                        </a:ext>
                      </a:extLst>
                    </a:blip>
                    <a:srcRect l="66729" b="49331"/>
                    <a:stretch/>
                  </pic:blipFill>
                  <pic:spPr bwMode="auto">
                    <a:xfrm>
                      <a:off x="0" y="0"/>
                      <a:ext cx="2028190" cy="1930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223272" w14:textId="692D61CD" w:rsidR="00837D29" w:rsidRDefault="00837D29" w:rsidP="005009C1">
      <w:pPr>
        <w:pStyle w:val="Retraitcorpsdetexte"/>
      </w:pPr>
    </w:p>
    <w:p w14:paraId="50B90DAF" w14:textId="661EA62F" w:rsidR="005009C1" w:rsidRDefault="00837D29" w:rsidP="005009C1">
      <w:pPr>
        <w:pStyle w:val="Retraitcorpsdetexte"/>
      </w:pPr>
      <w:r>
        <w:rPr>
          <w:noProof/>
          <w:lang w:val="fr-FR" w:eastAsia="fr-FR"/>
        </w:rPr>
        <mc:AlternateContent>
          <mc:Choice Requires="wps">
            <w:drawing>
              <wp:anchor distT="0" distB="0" distL="114300" distR="114300" simplePos="0" relativeHeight="251711488" behindDoc="0" locked="0" layoutInCell="1" allowOverlap="1" wp14:anchorId="08DA3763" wp14:editId="0ECBC214">
                <wp:simplePos x="0" y="0"/>
                <wp:positionH relativeFrom="column">
                  <wp:posOffset>1833880</wp:posOffset>
                </wp:positionH>
                <wp:positionV relativeFrom="paragraph">
                  <wp:posOffset>72178</wp:posOffset>
                </wp:positionV>
                <wp:extent cx="377190" cy="116840"/>
                <wp:effectExtent l="0" t="0" r="80010" b="60960"/>
                <wp:wrapNone/>
                <wp:docPr id="31" name="Connecteur en angle 31"/>
                <wp:cNvGraphicFramePr/>
                <a:graphic xmlns:a="http://schemas.openxmlformats.org/drawingml/2006/main">
                  <a:graphicData uri="http://schemas.microsoft.com/office/word/2010/wordprocessingShape">
                    <wps:wsp>
                      <wps:cNvCnPr/>
                      <wps:spPr>
                        <a:xfrm>
                          <a:off x="0" y="0"/>
                          <a:ext cx="377190" cy="116840"/>
                        </a:xfrm>
                        <a:prstGeom prst="bentConnector3">
                          <a:avLst>
                            <a:gd name="adj1" fmla="val 10067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1E1B26"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31" o:spid="_x0000_s1026" type="#_x0000_t34" style="position:absolute;margin-left:144.4pt;margin-top:5.7pt;width:29.7pt;height: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" adj="21745" strokecolor="red" strokeweight="1pt">
                <v:stroke endarrow="block" endcap="round"/>
              </v:shape>
            </w:pict>
          </mc:Fallback>
        </mc:AlternateContent>
      </w:r>
      <w:r w:rsidR="005009C1">
        <w:t xml:space="preserve">Les débits minimums et maximums sont affichés dans la fenêtre de détails. Cette fenêtre peut être ouverte en cliquant sur </w:t>
      </w:r>
      <w:r w:rsidR="005009C1" w:rsidRPr="005009C1">
        <w:rPr>
          <w:b/>
          <w:color w:val="922213" w:themeColor="accent5" w:themeShade="BF"/>
        </w:rPr>
        <w:t>les flèches situées à gauche des débits moyens.</w:t>
      </w:r>
    </w:p>
    <w:p w14:paraId="44306B20" w14:textId="23DBAD30" w:rsidR="005009C1" w:rsidRDefault="005009C1" w:rsidP="005009C1">
      <w:pPr>
        <w:pStyle w:val="Retraitcorpsdetexte"/>
      </w:pPr>
    </w:p>
    <w:p w14:paraId="243AB169" w14:textId="2F27DB8A" w:rsidR="005009C1" w:rsidRDefault="005009C1" w:rsidP="005009C1">
      <w:pPr>
        <w:pStyle w:val="Retraitcorpsdetexte"/>
      </w:pPr>
      <w:r>
        <w:t>Ces débits sont l’enregistrement des débits minimums et maximums sur une période de temps. (30 sec, 5 min, 30 min). Dès que le temps est écoulé, les débits minimums se réinitialisent.</w:t>
      </w:r>
    </w:p>
    <w:p w14:paraId="3E7EAE51" w14:textId="77777777" w:rsidR="005009C1" w:rsidRDefault="005009C1" w:rsidP="00702410">
      <w:pPr>
        <w:pStyle w:val="Retraitcorpsdetexte"/>
        <w:ind w:left="0"/>
      </w:pPr>
    </w:p>
    <w:p w14:paraId="42EB8F71" w14:textId="77777777" w:rsidR="00702410" w:rsidRDefault="00702410" w:rsidP="00702410">
      <w:pPr>
        <w:pStyle w:val="Retraitcorpsdetexte"/>
        <w:ind w:left="0"/>
      </w:pPr>
    </w:p>
    <w:p w14:paraId="61EACAF3" w14:textId="427B2BBD" w:rsidR="00702410" w:rsidRPr="005009C1" w:rsidRDefault="00702410" w:rsidP="00702410">
      <w:pPr>
        <w:pStyle w:val="Retraitcorpsdetexte"/>
        <w:ind w:left="0"/>
      </w:pPr>
    </w:p>
    <w:p w14:paraId="2AC177AC" w14:textId="0ACB9751" w:rsidR="00432F49" w:rsidRDefault="00432F49" w:rsidP="00432F49">
      <w:pPr>
        <w:pStyle w:val="Titre2"/>
      </w:pPr>
      <w:bookmarkStart w:id="11" w:name="_Toc476817743"/>
      <w:r>
        <w:t>Les graphiques</w:t>
      </w:r>
      <w:bookmarkEnd w:id="11"/>
    </w:p>
    <w:p w14:paraId="0778B182" w14:textId="28684E84" w:rsidR="00702410" w:rsidRDefault="005254C9" w:rsidP="00702410">
      <w:pPr>
        <w:pStyle w:val="Retraitcorpsdetexte"/>
      </w:pPr>
      <w:r>
        <w:rPr>
          <w:noProof/>
          <w:lang w:val="fr-FR" w:eastAsia="fr-FR"/>
        </w:rPr>
        <mc:AlternateContent>
          <mc:Choice Requires="wps">
            <w:drawing>
              <wp:anchor distT="0" distB="0" distL="114300" distR="114300" simplePos="0" relativeHeight="251715584" behindDoc="0" locked="0" layoutInCell="1" allowOverlap="1" wp14:anchorId="277071F6" wp14:editId="39C62B2C">
                <wp:simplePos x="0" y="0"/>
                <wp:positionH relativeFrom="column">
                  <wp:posOffset>3484880</wp:posOffset>
                </wp:positionH>
                <wp:positionV relativeFrom="paragraph">
                  <wp:posOffset>97790</wp:posOffset>
                </wp:positionV>
                <wp:extent cx="507365" cy="231140"/>
                <wp:effectExtent l="0" t="0" r="26035" b="22860"/>
                <wp:wrapThrough wrapText="bothSides">
                  <wp:wrapPolygon edited="0">
                    <wp:start x="0" y="0"/>
                    <wp:lineTo x="0" y="21363"/>
                    <wp:lineTo x="21627" y="21363"/>
                    <wp:lineTo x="21627" y="0"/>
                    <wp:lineTo x="0" y="0"/>
                  </wp:wrapPolygon>
                </wp:wrapThrough>
                <wp:docPr id="33" name="Rectangle à coins arrondis 33"/>
                <wp:cNvGraphicFramePr/>
                <a:graphic xmlns:a="http://schemas.openxmlformats.org/drawingml/2006/main">
                  <a:graphicData uri="http://schemas.microsoft.com/office/word/2010/wordprocessingShape">
                    <wps:wsp>
                      <wps:cNvSpPr/>
                      <wps:spPr>
                        <a:xfrm>
                          <a:off x="0" y="0"/>
                          <a:ext cx="507365"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ADBAA" id="Rectangle à coins arrondis 33" o:spid="_x0000_s1026" style="position:absolute;margin-left:274.4pt;margin-top:7.7pt;width:39.95pt;height:18.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" filled="f" strokecolor="red" strokeweight="1.5pt">
                <v:stroke endcap="round"/>
                <w10:wrap type="through"/>
              </v:roundrect>
            </w:pict>
          </mc:Fallback>
        </mc:AlternateContent>
      </w:r>
      <w:r>
        <w:rPr>
          <w:noProof/>
          <w:lang w:val="fr-FR" w:eastAsia="fr-FR"/>
        </w:rPr>
        <w:drawing>
          <wp:anchor distT="0" distB="0" distL="114300" distR="114300" simplePos="0" relativeHeight="251713536" behindDoc="0" locked="0" layoutInCell="1" allowOverlap="1" wp14:anchorId="04FE0080" wp14:editId="472D43DB">
            <wp:simplePos x="0" y="0"/>
            <wp:positionH relativeFrom="column">
              <wp:posOffset>687070</wp:posOffset>
            </wp:positionH>
            <wp:positionV relativeFrom="paragraph">
              <wp:posOffset>98425</wp:posOffset>
            </wp:positionV>
            <wp:extent cx="3290570" cy="2057400"/>
            <wp:effectExtent l="0" t="0" r="1143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057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A140A" w14:textId="77777777" w:rsidR="00FB0ADF" w:rsidRDefault="00FB0ADF" w:rsidP="005254C9">
      <w:pPr>
        <w:pStyle w:val="Retraitcorpsdetexte"/>
      </w:pPr>
    </w:p>
    <w:p w14:paraId="213F8665" w14:textId="4F2240FB" w:rsidR="00FB0ADF" w:rsidRDefault="00FB0ADF" w:rsidP="005254C9">
      <w:pPr>
        <w:pStyle w:val="Retraitcorpsdetexte"/>
      </w:pPr>
      <w:r>
        <w:rPr>
          <w:noProof/>
          <w:lang w:val="fr-FR" w:eastAsia="fr-FR"/>
        </w:rPr>
        <mc:AlternateContent>
          <mc:Choice Requires="wps">
            <w:drawing>
              <wp:anchor distT="0" distB="0" distL="114300" distR="114300" simplePos="0" relativeHeight="251719680" behindDoc="0" locked="0" layoutInCell="1" allowOverlap="1" wp14:anchorId="1209BF98" wp14:editId="093E4E7E">
                <wp:simplePos x="0" y="0"/>
                <wp:positionH relativeFrom="column">
                  <wp:posOffset>3671570</wp:posOffset>
                </wp:positionH>
                <wp:positionV relativeFrom="paragraph">
                  <wp:posOffset>17780</wp:posOffset>
                </wp:positionV>
                <wp:extent cx="259080" cy="1031240"/>
                <wp:effectExtent l="50800" t="0" r="45720" b="111760"/>
                <wp:wrapNone/>
                <wp:docPr id="35" name="Connecteur en angle 35"/>
                <wp:cNvGraphicFramePr/>
                <a:graphic xmlns:a="http://schemas.openxmlformats.org/drawingml/2006/main">
                  <a:graphicData uri="http://schemas.microsoft.com/office/word/2010/wordprocessingShape">
                    <wps:wsp>
                      <wps:cNvCnPr/>
                      <wps:spPr>
                        <a:xfrm flipH="1">
                          <a:off x="0" y="0"/>
                          <a:ext cx="259080" cy="1031240"/>
                        </a:xfrm>
                        <a:prstGeom prst="bentConnector3">
                          <a:avLst>
                            <a:gd name="adj1" fmla="val 3876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13DBD" id="Connecteur en angle 35" o:spid="_x0000_s1026" type="#_x0000_t34" style="position:absolute;margin-left:289.1pt;margin-top:1.4pt;width:20.4pt;height:81.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" adj="8374" strokecolor="red" strokeweight="1pt">
                <v:stroke endarrow="block" endcap="round"/>
              </v:shape>
            </w:pict>
          </mc:Fallback>
        </mc:AlternateContent>
      </w:r>
      <w:r>
        <w:rPr>
          <w:noProof/>
          <w:lang w:val="fr-FR" w:eastAsia="fr-FR"/>
        </w:rPr>
        <mc:AlternateContent>
          <mc:Choice Requires="wps">
            <w:drawing>
              <wp:anchor distT="0" distB="0" distL="114300" distR="114300" simplePos="0" relativeHeight="251717632" behindDoc="0" locked="0" layoutInCell="1" allowOverlap="1" wp14:anchorId="0A647758" wp14:editId="4685774B">
                <wp:simplePos x="0" y="0"/>
                <wp:positionH relativeFrom="column">
                  <wp:posOffset>1131570</wp:posOffset>
                </wp:positionH>
                <wp:positionV relativeFrom="paragraph">
                  <wp:posOffset>136102</wp:posOffset>
                </wp:positionV>
                <wp:extent cx="2540635" cy="1598295"/>
                <wp:effectExtent l="0" t="0" r="24765" b="27305"/>
                <wp:wrapThrough wrapText="bothSides">
                  <wp:wrapPolygon edited="0">
                    <wp:start x="864" y="0"/>
                    <wp:lineTo x="0" y="1373"/>
                    <wp:lineTo x="0" y="20253"/>
                    <wp:lineTo x="864" y="21626"/>
                    <wp:lineTo x="20731" y="21626"/>
                    <wp:lineTo x="21595" y="20253"/>
                    <wp:lineTo x="21595" y="1373"/>
                    <wp:lineTo x="20731" y="0"/>
                    <wp:lineTo x="864" y="0"/>
                  </wp:wrapPolygon>
                </wp:wrapThrough>
                <wp:docPr id="34" name="Rectangle à coins arrondis 34"/>
                <wp:cNvGraphicFramePr/>
                <a:graphic xmlns:a="http://schemas.openxmlformats.org/drawingml/2006/main">
                  <a:graphicData uri="http://schemas.microsoft.com/office/word/2010/wordprocessingShape">
                    <wps:wsp>
                      <wps:cNvSpPr/>
                      <wps:spPr>
                        <a:xfrm>
                          <a:off x="0" y="0"/>
                          <a:ext cx="2540635" cy="15982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AE7F1" id="Rectangle à coins arrondis 34" o:spid="_x0000_s1026" style="position:absolute;margin-left:89.1pt;margin-top:10.7pt;width:200.05pt;height:125.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" filled="f" strokecolor="red" strokeweight="1.5pt">
                <v:stroke endcap="round"/>
                <w10:wrap type="through"/>
              </v:roundrect>
            </w:pict>
          </mc:Fallback>
        </mc:AlternateContent>
      </w:r>
    </w:p>
    <w:p w14:paraId="1D13A477" w14:textId="7628BCF8" w:rsidR="00FB0ADF" w:rsidRDefault="00FB0ADF" w:rsidP="005254C9">
      <w:pPr>
        <w:pStyle w:val="Retraitcorpsdetexte"/>
      </w:pPr>
    </w:p>
    <w:p w14:paraId="2811E8E2" w14:textId="18AF6C26" w:rsidR="005254C9" w:rsidRPr="00702410" w:rsidRDefault="005254C9" w:rsidP="005254C9">
      <w:pPr>
        <w:pStyle w:val="Retraitcorpsdetexte"/>
      </w:pPr>
      <w:r>
        <w:t xml:space="preserve">La fenêtre des graphiques qui est accessible </w:t>
      </w:r>
      <w:r w:rsidRPr="005254C9">
        <w:rPr>
          <w:b/>
          <w:color w:val="922213" w:themeColor="accent5" w:themeShade="BF"/>
        </w:rPr>
        <w:t>en cliquant sur la zone des débits moyens</w:t>
      </w:r>
      <w:r>
        <w:t xml:space="preserve"> permettent de visualiser les valeurs du trafic en temps réel.</w:t>
      </w:r>
    </w:p>
    <w:p w14:paraId="1794754E" w14:textId="77777777" w:rsidR="00B15DFB" w:rsidRDefault="00B15DFB" w:rsidP="00475308">
      <w:pPr>
        <w:pStyle w:val="Titre1"/>
        <w:sectPr w:rsidR="00B15DFB" w:rsidSect="006740CE">
          <w:pgSz w:w="11906" w:h="16838" w:code="9"/>
          <w:pgMar w:top="1418" w:right="1418" w:bottom="1418" w:left="1418" w:header="709" w:footer="709" w:gutter="0"/>
          <w:cols w:space="708"/>
          <w:titlePg/>
          <w:docGrid w:linePitch="360"/>
        </w:sectPr>
      </w:pPr>
    </w:p>
    <w:p w14:paraId="351135A4" w14:textId="6DD17578" w:rsidR="00475308" w:rsidRDefault="00475308" w:rsidP="00475308">
      <w:pPr>
        <w:pStyle w:val="Titre1"/>
      </w:pPr>
      <w:bookmarkStart w:id="12" w:name="_Toc476817744"/>
      <w:r>
        <w:lastRenderedPageBreak/>
        <w:t>Voitures et accidents</w:t>
      </w:r>
      <w:bookmarkEnd w:id="12"/>
    </w:p>
    <w:p w14:paraId="7C5F4470" w14:textId="27469585" w:rsidR="00B15DFB" w:rsidRDefault="00B15DFB" w:rsidP="00B15DFB">
      <w:pPr>
        <w:pStyle w:val="Titre2"/>
      </w:pPr>
      <w:bookmarkStart w:id="13" w:name="_Toc476817745"/>
      <w:r>
        <w:t>Comportement des voitures</w:t>
      </w:r>
      <w:bookmarkEnd w:id="13"/>
    </w:p>
    <w:p w14:paraId="5EF58309" w14:textId="773A6E5E" w:rsidR="00B15DFB" w:rsidRDefault="00B15DFB" w:rsidP="00B15DFB">
      <w:pPr>
        <w:pStyle w:val="Retraitcorpsdetexte"/>
      </w:pPr>
      <w:r>
        <w:t>Le comportement général des voitures est plutôt basique. Chaque voiture possède une vitesse maximum liée à la limitation de vitesse et va essayer de l’atteindre. En cas de ralentissement, la voiture ralentit. En cas d’accident la voiture est plus prudente.</w:t>
      </w:r>
    </w:p>
    <w:p w14:paraId="196FF5EE" w14:textId="77777777" w:rsidR="00B15DFB" w:rsidRDefault="00B15DFB" w:rsidP="00B15DFB">
      <w:pPr>
        <w:pStyle w:val="Retraitcorpsdetexte"/>
      </w:pPr>
    </w:p>
    <w:p w14:paraId="17A91439" w14:textId="209662A9" w:rsidR="00B15DFB" w:rsidRPr="00B15DFB" w:rsidRDefault="00B15DFB" w:rsidP="00B15DFB">
      <w:pPr>
        <w:pStyle w:val="Retraitcorpsdetexte"/>
      </w:pPr>
      <w:r>
        <w:t>La météo influence certaines valeurs comme la distance de freinage, la distance de sécurité, la vitesse d’accélération.</w:t>
      </w:r>
    </w:p>
    <w:p w14:paraId="1AD2E276" w14:textId="48A501B1" w:rsidR="00B15DFB" w:rsidRDefault="009369D4" w:rsidP="00B15DFB">
      <w:pPr>
        <w:pStyle w:val="Titre2"/>
      </w:pPr>
      <w:bookmarkStart w:id="14" w:name="_Toc476817746"/>
      <w:r>
        <w:rPr>
          <w:noProof/>
          <w:lang w:val="fr-FR" w:eastAsia="fr-FR"/>
        </w:rPr>
        <w:drawing>
          <wp:anchor distT="0" distB="0" distL="114300" distR="114300" simplePos="0" relativeHeight="251721728" behindDoc="0" locked="0" layoutInCell="1" allowOverlap="1" wp14:anchorId="2CC362B3" wp14:editId="7570FCFA">
            <wp:simplePos x="0" y="0"/>
            <wp:positionH relativeFrom="column">
              <wp:posOffset>687705</wp:posOffset>
            </wp:positionH>
            <wp:positionV relativeFrom="paragraph">
              <wp:posOffset>307975</wp:posOffset>
            </wp:positionV>
            <wp:extent cx="4758055" cy="2974340"/>
            <wp:effectExtent l="0" t="0" r="0"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FB">
        <w:t>Bloquer une voie de circulation</w:t>
      </w:r>
      <w:bookmarkEnd w:id="14"/>
    </w:p>
    <w:p w14:paraId="4453B912" w14:textId="2A639056" w:rsidR="00B15DFB" w:rsidRDefault="00B15DFB" w:rsidP="00B15DFB">
      <w:pPr>
        <w:pStyle w:val="Retraitcorpsdetexte"/>
      </w:pPr>
    </w:p>
    <w:p w14:paraId="0AA5FFE1" w14:textId="39C4AAAD" w:rsidR="009369D4" w:rsidRPr="00B15DFB" w:rsidRDefault="009369D4" w:rsidP="00B15DFB">
      <w:pPr>
        <w:pStyle w:val="Retraitcorpsdetexte"/>
      </w:pPr>
      <w:r>
        <w:t xml:space="preserve">Il est possible de bloquer une voie en plaçant un petit mur sur la route. Il suffit de </w:t>
      </w:r>
      <w:r w:rsidRPr="009369D4">
        <w:rPr>
          <w:b/>
          <w:color w:val="922213" w:themeColor="accent5" w:themeShade="BF"/>
        </w:rPr>
        <w:t>pointer le bout de route avec la souris</w:t>
      </w:r>
      <w:r w:rsidRPr="009369D4">
        <w:rPr>
          <w:color w:val="922213" w:themeColor="accent5" w:themeShade="BF"/>
        </w:rPr>
        <w:t xml:space="preserve"> </w:t>
      </w:r>
      <w:r>
        <w:t xml:space="preserve">et d’effectuer un </w:t>
      </w:r>
      <w:r w:rsidRPr="009369D4">
        <w:rPr>
          <w:b/>
          <w:color w:val="922213" w:themeColor="accent5" w:themeShade="BF"/>
        </w:rPr>
        <w:t>clic gauche</w:t>
      </w:r>
      <w:r w:rsidRPr="009369D4">
        <w:rPr>
          <w:color w:val="922213" w:themeColor="accent5" w:themeShade="BF"/>
        </w:rPr>
        <w:t xml:space="preserve"> </w:t>
      </w:r>
      <w:r>
        <w:t>sur le tronçon de route.</w:t>
      </w:r>
    </w:p>
    <w:p w14:paraId="1E5CD4C3" w14:textId="77777777" w:rsidR="009369D4" w:rsidRDefault="009369D4" w:rsidP="00D33033">
      <w:pPr>
        <w:pStyle w:val="Titre1"/>
        <w:sectPr w:rsidR="009369D4" w:rsidSect="006740CE">
          <w:pgSz w:w="11906" w:h="16838" w:code="9"/>
          <w:pgMar w:top="1418" w:right="1418" w:bottom="1418" w:left="1418" w:header="709" w:footer="709" w:gutter="0"/>
          <w:cols w:space="708"/>
          <w:titlePg/>
          <w:docGrid w:linePitch="360"/>
        </w:sectPr>
      </w:pPr>
    </w:p>
    <w:p w14:paraId="5743EB75" w14:textId="740B73A0" w:rsidR="00D33033" w:rsidRDefault="00D33033" w:rsidP="00495A79">
      <w:pPr>
        <w:pStyle w:val="Titre1"/>
      </w:pPr>
      <w:bookmarkStart w:id="15" w:name="_Toc476817747"/>
      <w:r>
        <w:lastRenderedPageBreak/>
        <w:t>La console de commandes</w:t>
      </w:r>
      <w:bookmarkEnd w:id="15"/>
    </w:p>
    <w:p w14:paraId="7E50CFDB" w14:textId="436D44C2" w:rsidR="00A06584" w:rsidRDefault="00A06584" w:rsidP="00A06584">
      <w:pPr>
        <w:pStyle w:val="Corpsdetexte"/>
      </w:pPr>
      <w:r>
        <w:rPr>
          <w:noProof/>
          <w:lang w:val="fr-FR" w:eastAsia="fr-FR"/>
        </w:rPr>
        <mc:AlternateContent>
          <mc:Choice Requires="wps">
            <w:drawing>
              <wp:anchor distT="0" distB="0" distL="114300" distR="114300" simplePos="0" relativeHeight="251725824" behindDoc="0" locked="0" layoutInCell="1" allowOverlap="1" wp14:anchorId="1B4B8414" wp14:editId="78D1E865">
                <wp:simplePos x="0" y="0"/>
                <wp:positionH relativeFrom="column">
                  <wp:posOffset>306705</wp:posOffset>
                </wp:positionH>
                <wp:positionV relativeFrom="paragraph">
                  <wp:posOffset>55245</wp:posOffset>
                </wp:positionV>
                <wp:extent cx="3556000" cy="231140"/>
                <wp:effectExtent l="0" t="0" r="25400" b="22860"/>
                <wp:wrapThrough wrapText="bothSides">
                  <wp:wrapPolygon edited="0">
                    <wp:start x="0" y="0"/>
                    <wp:lineTo x="0" y="21363"/>
                    <wp:lineTo x="21600" y="21363"/>
                    <wp:lineTo x="21600" y="0"/>
                    <wp:lineTo x="0" y="0"/>
                  </wp:wrapPolygon>
                </wp:wrapThrough>
                <wp:docPr id="42" name="Rectangle à coins arrondis 42"/>
                <wp:cNvGraphicFramePr/>
                <a:graphic xmlns:a="http://schemas.openxmlformats.org/drawingml/2006/main">
                  <a:graphicData uri="http://schemas.microsoft.com/office/word/2010/wordprocessingShape">
                    <wps:wsp>
                      <wps:cNvSpPr/>
                      <wps:spPr>
                        <a:xfrm>
                          <a:off x="0" y="0"/>
                          <a:ext cx="3556000" cy="2311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2D99F2" id="Rectangle à coins arrondis 42" o:spid="_x0000_s1026" style="position:absolute;margin-left:24.15pt;margin-top:4.35pt;width:280pt;height:18.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" filled="f" strokecolor="red" strokeweight="1.5pt">
                <v:stroke endcap="round"/>
                <w10:wrap type="through"/>
              </v:roundrect>
            </w:pict>
          </mc:Fallback>
        </mc:AlternateContent>
      </w:r>
      <w:r>
        <w:rPr>
          <w:noProof/>
          <w:lang w:val="fr-FR" w:eastAsia="fr-FR"/>
        </w:rPr>
        <w:drawing>
          <wp:anchor distT="0" distB="0" distL="114300" distR="114300" simplePos="0" relativeHeight="251723776" behindDoc="0" locked="0" layoutInCell="1" allowOverlap="1" wp14:anchorId="02C73A24" wp14:editId="51F39B12">
            <wp:simplePos x="0" y="0"/>
            <wp:positionH relativeFrom="column">
              <wp:posOffset>369570</wp:posOffset>
            </wp:positionH>
            <wp:positionV relativeFrom="paragraph">
              <wp:posOffset>63500</wp:posOffset>
            </wp:positionV>
            <wp:extent cx="3464560" cy="216535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6456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CD72FD" w14:textId="77777777" w:rsidR="00A06584" w:rsidRDefault="00A06584" w:rsidP="00A06584">
      <w:pPr>
        <w:pStyle w:val="Corpsdetexte"/>
      </w:pPr>
    </w:p>
    <w:p w14:paraId="6BBFA909" w14:textId="3247D84D" w:rsidR="00A06584" w:rsidRDefault="00A06584" w:rsidP="00A06584">
      <w:pPr>
        <w:pStyle w:val="Corpsdetexte"/>
      </w:pPr>
      <w:r>
        <w:t xml:space="preserve">La console de commandes est accessible par les touches </w:t>
      </w:r>
      <w:r w:rsidRPr="00A06584">
        <w:rPr>
          <w:b/>
          <w:color w:val="922213" w:themeColor="accent5" w:themeShade="BF"/>
        </w:rPr>
        <w:t>CTRL + X</w:t>
      </w:r>
      <w:r>
        <w:rPr>
          <w:b/>
          <w:color w:val="922213" w:themeColor="accent5" w:themeShade="BF"/>
        </w:rPr>
        <w:t xml:space="preserve"> </w:t>
      </w:r>
      <w:r>
        <w:t>et permet certaines actions qui ne sont pas disponibles depuis l’interface classique. Les commandes sont à utiliser à vos risques et périls.</w:t>
      </w:r>
    </w:p>
    <w:p w14:paraId="0FC116F9" w14:textId="77777777" w:rsidR="00A06584" w:rsidRDefault="00A06584" w:rsidP="00A06584">
      <w:pPr>
        <w:pStyle w:val="Corpsdetexte"/>
      </w:pPr>
    </w:p>
    <w:p w14:paraId="7D9B17BC" w14:textId="77777777" w:rsidR="00A06584" w:rsidRDefault="00A06584" w:rsidP="00A06584">
      <w:pPr>
        <w:pStyle w:val="Corpsdetexte"/>
      </w:pPr>
    </w:p>
    <w:p w14:paraId="41EA79DD" w14:textId="77777777" w:rsidR="00A06584" w:rsidRPr="00A06584" w:rsidRDefault="00A06584" w:rsidP="00A06584">
      <w:pPr>
        <w:pStyle w:val="Corpsdetexte"/>
      </w:pPr>
    </w:p>
    <w:p w14:paraId="793C73B4" w14:textId="31C2BDEC" w:rsidR="00D33033" w:rsidRDefault="00D33033" w:rsidP="00D33033">
      <w:pPr>
        <w:pStyle w:val="Titre2"/>
      </w:pPr>
      <w:bookmarkStart w:id="16" w:name="_Toc476817748"/>
      <w:r>
        <w:t>Changer la vitesse du temps</w:t>
      </w:r>
      <w:bookmarkEnd w:id="16"/>
    </w:p>
    <w:p w14:paraId="453E546E" w14:textId="696A2236" w:rsidR="00A06584" w:rsidRDefault="00A06584" w:rsidP="00A06584">
      <w:pPr>
        <w:pStyle w:val="Retraitcorpsdetexte"/>
      </w:pPr>
      <w:r>
        <w:t>Ci-dessous la liste des commandes pour changer la vitesse du temps.</w:t>
      </w:r>
    </w:p>
    <w:p w14:paraId="32510644" w14:textId="77777777" w:rsidR="00A06584" w:rsidRDefault="00A06584" w:rsidP="00A06584">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A06584" w14:paraId="6F5A6AB9" w14:textId="77777777" w:rsidTr="00A065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8A87F91" w14:textId="62DCDBDD" w:rsidR="00A06584" w:rsidRPr="005B64F0" w:rsidRDefault="00A06584" w:rsidP="00A06584">
            <w:pPr>
              <w:pStyle w:val="Corpsdetexte"/>
              <w:ind w:left="0"/>
              <w:jc w:val="left"/>
              <w:rPr>
                <w:color w:val="922213" w:themeColor="accent5" w:themeShade="BF"/>
              </w:rPr>
            </w:pPr>
            <w:r>
              <w:rPr>
                <w:color w:val="922213" w:themeColor="accent5" w:themeShade="BF"/>
              </w:rPr>
              <w:t>set timescale to 1</w:t>
            </w:r>
          </w:p>
        </w:tc>
        <w:tc>
          <w:tcPr>
            <w:tcW w:w="4394" w:type="dxa"/>
          </w:tcPr>
          <w:p w14:paraId="2332CFCB" w14:textId="7333EF41" w:rsidR="00A06584" w:rsidRPr="005B64F0" w:rsidRDefault="009E5B4A" w:rsidP="00A06584">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Vitesse du temps </w:t>
            </w:r>
            <w:r w:rsidRPr="009E5B4A">
              <w:rPr>
                <w:color w:val="922213" w:themeColor="accent5" w:themeShade="BF"/>
              </w:rPr>
              <w:t>par défaut</w:t>
            </w:r>
          </w:p>
        </w:tc>
      </w:tr>
      <w:tr w:rsidR="00A06584" w14:paraId="3AA5B0F7"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ABD1C16" w14:textId="018B547D" w:rsidR="00A06584" w:rsidRPr="005B64F0" w:rsidRDefault="009E5B4A" w:rsidP="00A06584">
            <w:pPr>
              <w:pStyle w:val="Corpsdetexte"/>
              <w:ind w:left="0"/>
              <w:jc w:val="left"/>
              <w:rPr>
                <w:color w:val="922213" w:themeColor="accent5" w:themeShade="BF"/>
              </w:rPr>
            </w:pPr>
            <w:r>
              <w:rPr>
                <w:color w:val="922213" w:themeColor="accent5" w:themeShade="BF"/>
              </w:rPr>
              <w:t>set timescale to 5</w:t>
            </w:r>
          </w:p>
        </w:tc>
        <w:tc>
          <w:tcPr>
            <w:tcW w:w="4394" w:type="dxa"/>
          </w:tcPr>
          <w:p w14:paraId="43EB72F3" w14:textId="6C972C30" w:rsidR="00A06584" w:rsidRPr="00501F56"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x5</w:t>
            </w:r>
          </w:p>
        </w:tc>
      </w:tr>
      <w:tr w:rsidR="00A06584" w14:paraId="49458AB7"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0182C1A9" w14:textId="5FA45CA5" w:rsidR="00A06584" w:rsidRPr="005B64F0" w:rsidRDefault="009E5B4A" w:rsidP="00A06584">
            <w:pPr>
              <w:pStyle w:val="Corpsdetexte"/>
              <w:ind w:left="0"/>
              <w:jc w:val="left"/>
              <w:rPr>
                <w:color w:val="922213" w:themeColor="accent5" w:themeShade="BF"/>
              </w:rPr>
            </w:pPr>
            <w:r>
              <w:rPr>
                <w:color w:val="922213" w:themeColor="accent5" w:themeShade="BF"/>
              </w:rPr>
              <w:t>set timescale to 8</w:t>
            </w:r>
          </w:p>
        </w:tc>
        <w:tc>
          <w:tcPr>
            <w:tcW w:w="4394" w:type="dxa"/>
          </w:tcPr>
          <w:p w14:paraId="537EF9E4" w14:textId="676E5C2A" w:rsidR="00A06584" w:rsidRDefault="009E5B4A"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Vitesse du temps </w:t>
            </w:r>
            <w:r w:rsidRPr="009E5B4A">
              <w:rPr>
                <w:b/>
                <w:color w:val="922213" w:themeColor="accent5" w:themeShade="BF"/>
              </w:rPr>
              <w:t>x8</w:t>
            </w:r>
          </w:p>
        </w:tc>
      </w:tr>
      <w:tr w:rsidR="00A06584" w14:paraId="1E75FCDB" w14:textId="77777777" w:rsidTr="00A065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BE7596A" w14:textId="3F830E9E" w:rsidR="00A06584" w:rsidRPr="005B64F0" w:rsidRDefault="009E5B4A" w:rsidP="00A06584">
            <w:pPr>
              <w:pStyle w:val="Corpsdetexte"/>
              <w:ind w:left="0"/>
              <w:jc w:val="left"/>
              <w:rPr>
                <w:color w:val="922213" w:themeColor="accent5" w:themeShade="BF"/>
              </w:rPr>
            </w:pPr>
            <w:r>
              <w:rPr>
                <w:color w:val="922213" w:themeColor="accent5" w:themeShade="BF"/>
              </w:rPr>
              <w:t>set timescale to 10</w:t>
            </w:r>
          </w:p>
        </w:tc>
        <w:tc>
          <w:tcPr>
            <w:tcW w:w="4394" w:type="dxa"/>
          </w:tcPr>
          <w:p w14:paraId="3CFBAF04" w14:textId="1E2905D5" w:rsidR="00A06584" w:rsidRDefault="009E5B4A" w:rsidP="00A06584">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Vitesse du temps </w:t>
            </w:r>
            <w:r w:rsidRPr="009E5B4A">
              <w:rPr>
                <w:b/>
                <w:color w:val="922213" w:themeColor="accent5" w:themeShade="BF"/>
              </w:rPr>
              <w:t>x10</w:t>
            </w:r>
          </w:p>
        </w:tc>
      </w:tr>
      <w:tr w:rsidR="00A06584" w14:paraId="37A77984" w14:textId="77777777" w:rsidTr="00A06584">
        <w:tc>
          <w:tcPr>
            <w:cnfStyle w:val="001000000000" w:firstRow="0" w:lastRow="0" w:firstColumn="1" w:lastColumn="0" w:oddVBand="0" w:evenVBand="0" w:oddHBand="0" w:evenHBand="0" w:firstRowFirstColumn="0" w:firstRowLastColumn="0" w:lastRowFirstColumn="0" w:lastRowLastColumn="0"/>
            <w:tcW w:w="3579" w:type="dxa"/>
          </w:tcPr>
          <w:p w14:paraId="2F720D37" w14:textId="77777777" w:rsidR="00A06584" w:rsidRDefault="00A06584" w:rsidP="00A06584">
            <w:pPr>
              <w:pStyle w:val="Corpsdetexte"/>
              <w:ind w:left="0"/>
              <w:jc w:val="left"/>
              <w:rPr>
                <w:color w:val="922213" w:themeColor="accent5" w:themeShade="BF"/>
              </w:rPr>
            </w:pPr>
          </w:p>
        </w:tc>
        <w:tc>
          <w:tcPr>
            <w:tcW w:w="4394" w:type="dxa"/>
          </w:tcPr>
          <w:p w14:paraId="4571BE89" w14:textId="77777777" w:rsidR="00A06584" w:rsidRDefault="00A06584" w:rsidP="00A06584">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27AF64B5" w14:textId="77777777" w:rsidR="00A06584" w:rsidRPr="00A06584" w:rsidRDefault="00A06584" w:rsidP="009E5B4A">
      <w:pPr>
        <w:pStyle w:val="Retraitcorpsdetexte"/>
        <w:ind w:left="0"/>
      </w:pPr>
    </w:p>
    <w:p w14:paraId="0219C5B7" w14:textId="45B318F6" w:rsidR="00D33033" w:rsidRDefault="00D33033" w:rsidP="00D33033">
      <w:pPr>
        <w:pStyle w:val="Titre2"/>
      </w:pPr>
      <w:bookmarkStart w:id="17" w:name="_Toc476817749"/>
      <w:r>
        <w:t>Changer l’heure du jour</w:t>
      </w:r>
      <w:bookmarkEnd w:id="17"/>
    </w:p>
    <w:p w14:paraId="1A4D3B60" w14:textId="2FEEC6D7" w:rsidR="009E5B4A" w:rsidRDefault="009E5B4A" w:rsidP="009E5B4A">
      <w:pPr>
        <w:pStyle w:val="Retraitcorpsdetexte"/>
      </w:pPr>
      <w:r>
        <w:t>Ci-dessous la liste des commandes pour changer l’heure du jour.</w:t>
      </w:r>
    </w:p>
    <w:p w14:paraId="4D028A4F" w14:textId="77777777" w:rsidR="009E5B4A" w:rsidRDefault="009E5B4A"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9E5B4A" w14:paraId="19CD85B8"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9143592" w14:textId="1DB69B79" w:rsidR="009E5B4A" w:rsidRPr="005B64F0" w:rsidRDefault="009E5B4A" w:rsidP="00A86D5F">
            <w:pPr>
              <w:pStyle w:val="Corpsdetexte"/>
              <w:ind w:left="0"/>
              <w:jc w:val="left"/>
              <w:rPr>
                <w:color w:val="922213" w:themeColor="accent5" w:themeShade="BF"/>
              </w:rPr>
            </w:pPr>
            <w:r w:rsidRPr="009E5B4A">
              <w:rPr>
                <w:color w:val="922213" w:themeColor="accent5" w:themeShade="BF"/>
              </w:rPr>
              <w:t>set time to morning</w:t>
            </w:r>
          </w:p>
        </w:tc>
        <w:tc>
          <w:tcPr>
            <w:tcW w:w="4394" w:type="dxa"/>
          </w:tcPr>
          <w:p w14:paraId="47581940" w14:textId="515143A5" w:rsidR="009E5B4A" w:rsidRPr="005B64F0" w:rsidRDefault="009E5B4A"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 xml:space="preserve">Change l’heure au </w:t>
            </w:r>
            <w:r w:rsidRPr="009E5B4A">
              <w:rPr>
                <w:color w:val="922213" w:themeColor="accent5" w:themeShade="BF"/>
              </w:rPr>
              <w:t>matin</w:t>
            </w:r>
          </w:p>
        </w:tc>
      </w:tr>
      <w:tr w:rsidR="009E5B4A" w14:paraId="706A4108"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C8F92AC" w14:textId="4610216C"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modday</w:t>
            </w:r>
          </w:p>
        </w:tc>
        <w:tc>
          <w:tcPr>
            <w:tcW w:w="4394" w:type="dxa"/>
          </w:tcPr>
          <w:p w14:paraId="2AFABE7B" w14:textId="60F4995C" w:rsidR="009E5B4A" w:rsidRPr="00501F56"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w:t>
            </w:r>
            <w:r w:rsidRPr="009E5B4A">
              <w:rPr>
                <w:b/>
                <w:color w:val="922213" w:themeColor="accent5" w:themeShade="BF"/>
              </w:rPr>
              <w:t>midi</w:t>
            </w:r>
          </w:p>
        </w:tc>
      </w:tr>
      <w:tr w:rsidR="009E5B4A" w14:paraId="4468CF7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374DD3A2" w14:textId="4C410C5C" w:rsidR="009E5B4A" w:rsidRPr="009E5B4A" w:rsidRDefault="009E5B4A" w:rsidP="009E5B4A">
            <w:pPr>
              <w:pStyle w:val="Corpsdetexte"/>
              <w:ind w:left="0"/>
              <w:jc w:val="left"/>
              <w:rPr>
                <w:color w:val="922213" w:themeColor="accent5" w:themeShade="BF"/>
                <w:lang w:val="en-US"/>
              </w:rPr>
            </w:pPr>
            <w:r w:rsidRPr="009E5B4A">
              <w:rPr>
                <w:color w:val="922213" w:themeColor="accent5" w:themeShade="BF"/>
                <w:lang w:val="en-US"/>
              </w:rPr>
              <w:t xml:space="preserve">set time to </w:t>
            </w:r>
            <w:r>
              <w:rPr>
                <w:color w:val="922213" w:themeColor="accent5" w:themeShade="BF"/>
                <w:lang w:val="en-US"/>
              </w:rPr>
              <w:t>evening</w:t>
            </w:r>
          </w:p>
        </w:tc>
        <w:tc>
          <w:tcPr>
            <w:tcW w:w="4394" w:type="dxa"/>
          </w:tcPr>
          <w:p w14:paraId="3FBCADEA" w14:textId="3A760EBE"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 xml:space="preserve">Change l’heure au </w:t>
            </w:r>
            <w:r w:rsidRPr="009E5B4A">
              <w:rPr>
                <w:b/>
                <w:color w:val="922213" w:themeColor="accent5" w:themeShade="BF"/>
              </w:rPr>
              <w:t>soir</w:t>
            </w:r>
          </w:p>
        </w:tc>
      </w:tr>
      <w:tr w:rsidR="009E5B4A" w14:paraId="1C4A2645"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03EBB976" w14:textId="435722D2" w:rsidR="009E5B4A" w:rsidRPr="005B64F0" w:rsidRDefault="009E5B4A" w:rsidP="009E5B4A">
            <w:pPr>
              <w:pStyle w:val="Corpsdetexte"/>
              <w:ind w:left="0"/>
              <w:jc w:val="left"/>
              <w:rPr>
                <w:color w:val="922213" w:themeColor="accent5" w:themeShade="BF"/>
              </w:rPr>
            </w:pPr>
            <w:r w:rsidRPr="009E5B4A">
              <w:rPr>
                <w:color w:val="922213" w:themeColor="accent5" w:themeShade="BF"/>
              </w:rPr>
              <w:t xml:space="preserve">set time to </w:t>
            </w:r>
            <w:r>
              <w:rPr>
                <w:color w:val="922213" w:themeColor="accent5" w:themeShade="BF"/>
              </w:rPr>
              <w:t>night</w:t>
            </w:r>
          </w:p>
        </w:tc>
        <w:tc>
          <w:tcPr>
            <w:tcW w:w="4394" w:type="dxa"/>
          </w:tcPr>
          <w:p w14:paraId="0536A44F" w14:textId="2CA77CA3" w:rsidR="009E5B4A" w:rsidRDefault="009E5B4A"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 xml:space="preserve">Change l’heure à la </w:t>
            </w:r>
            <w:r w:rsidRPr="009E5B4A">
              <w:rPr>
                <w:b/>
                <w:color w:val="922213" w:themeColor="accent5" w:themeShade="BF"/>
              </w:rPr>
              <w:t>nuit</w:t>
            </w:r>
          </w:p>
        </w:tc>
      </w:tr>
      <w:tr w:rsidR="009E5B4A" w14:paraId="2A7BD061"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63AAE80D" w14:textId="77777777" w:rsidR="009E5B4A" w:rsidRDefault="009E5B4A" w:rsidP="00A86D5F">
            <w:pPr>
              <w:pStyle w:val="Corpsdetexte"/>
              <w:ind w:left="0"/>
              <w:jc w:val="left"/>
              <w:rPr>
                <w:color w:val="922213" w:themeColor="accent5" w:themeShade="BF"/>
              </w:rPr>
            </w:pPr>
          </w:p>
        </w:tc>
        <w:tc>
          <w:tcPr>
            <w:tcW w:w="4394" w:type="dxa"/>
          </w:tcPr>
          <w:p w14:paraId="2E952366" w14:textId="77777777" w:rsidR="009E5B4A" w:rsidRDefault="009E5B4A"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p>
        </w:tc>
      </w:tr>
    </w:tbl>
    <w:p w14:paraId="7580CBB8" w14:textId="77777777" w:rsidR="009E5B4A" w:rsidRPr="009E5B4A" w:rsidRDefault="009E5B4A" w:rsidP="009E5B4A">
      <w:pPr>
        <w:pStyle w:val="Retraitcorpsdetexte"/>
      </w:pPr>
    </w:p>
    <w:p w14:paraId="2C65B223" w14:textId="77777777" w:rsidR="009E5B4A" w:rsidRDefault="009E5B4A" w:rsidP="00D33033">
      <w:pPr>
        <w:pStyle w:val="Titre2"/>
        <w:sectPr w:rsidR="009E5B4A" w:rsidSect="006740CE">
          <w:pgSz w:w="11906" w:h="16838" w:code="9"/>
          <w:pgMar w:top="1418" w:right="1418" w:bottom="1418" w:left="1418" w:header="709" w:footer="709" w:gutter="0"/>
          <w:cols w:space="708"/>
          <w:titlePg/>
          <w:docGrid w:linePitch="360"/>
        </w:sectPr>
      </w:pPr>
    </w:p>
    <w:p w14:paraId="5FBBE0FC" w14:textId="255785F3" w:rsidR="00D33033" w:rsidRDefault="00B45B1D" w:rsidP="00D33033">
      <w:pPr>
        <w:pStyle w:val="Titre2"/>
      </w:pPr>
      <w:bookmarkStart w:id="18" w:name="_Toc476817750"/>
      <w:r>
        <w:rPr>
          <w:noProof/>
          <w:lang w:val="fr-FR" w:eastAsia="fr-FR"/>
        </w:rPr>
        <w:lastRenderedPageBreak/>
        <w:drawing>
          <wp:anchor distT="0" distB="0" distL="114300" distR="114300" simplePos="0" relativeHeight="251727872" behindDoc="0" locked="0" layoutInCell="1" allowOverlap="1" wp14:anchorId="3183E69B" wp14:editId="50F3A6DC">
            <wp:simplePos x="0" y="0"/>
            <wp:positionH relativeFrom="column">
              <wp:posOffset>687070</wp:posOffset>
            </wp:positionH>
            <wp:positionV relativeFrom="paragraph">
              <wp:posOffset>307340</wp:posOffset>
            </wp:positionV>
            <wp:extent cx="4758055" cy="2974340"/>
            <wp:effectExtent l="0" t="0" r="0" b="0"/>
            <wp:wrapTopAndBottom/>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805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033">
        <w:t>Activer le mode « Caméra libre »</w:t>
      </w:r>
      <w:bookmarkEnd w:id="18"/>
    </w:p>
    <w:p w14:paraId="546FA6D4" w14:textId="0DE500AC" w:rsidR="009E5B4A" w:rsidRDefault="009E5B4A" w:rsidP="009E5B4A">
      <w:pPr>
        <w:pStyle w:val="Retraitcorpsdetexte"/>
      </w:pPr>
    </w:p>
    <w:p w14:paraId="2E5517AC" w14:textId="19EDDF83" w:rsidR="00B45B1D" w:rsidRDefault="00B45B1D" w:rsidP="009E5B4A">
      <w:pPr>
        <w:pStyle w:val="Retraitcorpsdetexte"/>
      </w:pPr>
      <w:r>
        <w:t xml:space="preserve">Le mode caméra libre </w:t>
      </w:r>
      <w:r w:rsidRPr="00B45B1D">
        <w:rPr>
          <w:b/>
          <w:color w:val="922213" w:themeColor="accent5" w:themeShade="BF"/>
        </w:rPr>
        <w:t>active le mouvement de la caméra via la souris</w:t>
      </w:r>
      <w:r w:rsidRPr="00B45B1D">
        <w:rPr>
          <w:color w:val="922213" w:themeColor="accent5" w:themeShade="BF"/>
        </w:rPr>
        <w:t xml:space="preserve"> </w:t>
      </w:r>
      <w:r>
        <w:t xml:space="preserve">ce qui permet de </w:t>
      </w:r>
      <w:r w:rsidRPr="00B45B1D">
        <w:rPr>
          <w:b/>
          <w:color w:val="922213" w:themeColor="accent5" w:themeShade="BF"/>
        </w:rPr>
        <w:t>se déplacer librement dans le décor</w:t>
      </w:r>
      <w:r w:rsidRPr="00B45B1D">
        <w:rPr>
          <w:color w:val="922213" w:themeColor="accent5" w:themeShade="BF"/>
        </w:rPr>
        <w:t xml:space="preserve"> </w:t>
      </w:r>
      <w:r>
        <w:t>de simulation.</w:t>
      </w:r>
    </w:p>
    <w:p w14:paraId="4B446545" w14:textId="77777777" w:rsidR="00B45B1D" w:rsidRDefault="00B45B1D" w:rsidP="009E5B4A">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0D1E023C"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231736A7" w14:textId="3D457BA1" w:rsidR="006740CE" w:rsidRPr="005B64F0" w:rsidRDefault="006740CE" w:rsidP="00A86D5F">
            <w:pPr>
              <w:pStyle w:val="Corpsdetexte"/>
              <w:ind w:left="0"/>
              <w:jc w:val="left"/>
              <w:rPr>
                <w:color w:val="922213" w:themeColor="accent5" w:themeShade="BF"/>
              </w:rPr>
            </w:pPr>
            <w:r>
              <w:rPr>
                <w:color w:val="922213" w:themeColor="accent5" w:themeShade="BF"/>
              </w:rPr>
              <w:t>EnableFreeCamera</w:t>
            </w:r>
          </w:p>
        </w:tc>
        <w:tc>
          <w:tcPr>
            <w:tcW w:w="4394" w:type="dxa"/>
          </w:tcPr>
          <w:p w14:paraId="4C986315" w14:textId="636A6ED4"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sidRPr="006740CE">
              <w:rPr>
                <w:color w:val="922213" w:themeColor="accent5" w:themeShade="BF"/>
              </w:rPr>
              <w:t>Activer</w:t>
            </w:r>
            <w:r w:rsidRPr="006740CE">
              <w:rPr>
                <w:b w:val="0"/>
                <w:color w:val="922213" w:themeColor="accent5" w:themeShade="BF"/>
              </w:rPr>
              <w:t xml:space="preserve"> </w:t>
            </w:r>
            <w:r>
              <w:rPr>
                <w:b w:val="0"/>
              </w:rPr>
              <w:t>le mode « caméra libre »</w:t>
            </w:r>
          </w:p>
        </w:tc>
      </w:tr>
      <w:tr w:rsidR="006740CE" w14:paraId="4B05FBC7"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534876F6" w14:textId="660357D2" w:rsidR="006740CE" w:rsidRPr="005B64F0" w:rsidRDefault="006740CE" w:rsidP="00A86D5F">
            <w:pPr>
              <w:pStyle w:val="Corpsdetexte"/>
              <w:ind w:left="0"/>
              <w:jc w:val="left"/>
              <w:rPr>
                <w:color w:val="922213" w:themeColor="accent5" w:themeShade="BF"/>
              </w:rPr>
            </w:pPr>
            <w:r>
              <w:rPr>
                <w:color w:val="922213" w:themeColor="accent5" w:themeShade="BF"/>
              </w:rPr>
              <w:t>DisableFreeCamera</w:t>
            </w:r>
          </w:p>
        </w:tc>
        <w:tc>
          <w:tcPr>
            <w:tcW w:w="4394" w:type="dxa"/>
          </w:tcPr>
          <w:p w14:paraId="1E0899EE" w14:textId="2C70F2BD" w:rsidR="006740CE" w:rsidRP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rsidRPr="006740CE">
              <w:rPr>
                <w:b/>
                <w:color w:val="922213" w:themeColor="accent5" w:themeShade="BF"/>
              </w:rPr>
              <w:t>Désactiver</w:t>
            </w:r>
            <w:r w:rsidRPr="006740CE">
              <w:rPr>
                <w:color w:val="922213" w:themeColor="accent5" w:themeShade="BF"/>
              </w:rPr>
              <w:t xml:space="preserve"> </w:t>
            </w:r>
            <w:r w:rsidRPr="006740CE">
              <w:t>le mode « caméra libre »</w:t>
            </w:r>
          </w:p>
        </w:tc>
      </w:tr>
    </w:tbl>
    <w:p w14:paraId="59BF8326" w14:textId="77777777" w:rsidR="006740CE" w:rsidRDefault="006740CE" w:rsidP="009E5B4A">
      <w:pPr>
        <w:pStyle w:val="Retraitcorpsdetexte"/>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B45B1D" w14:paraId="60317D8D" w14:textId="77777777" w:rsidTr="00B45B1D">
        <w:tc>
          <w:tcPr>
            <w:tcW w:w="9060" w:type="dxa"/>
            <w:shd w:val="clear" w:color="auto" w:fill="F8D1CC" w:themeFill="accent5" w:themeFillTint="33"/>
          </w:tcPr>
          <w:p w14:paraId="68F37DE4" w14:textId="77F562EC" w:rsidR="00B45B1D" w:rsidRPr="00B45B1D" w:rsidRDefault="00B45B1D" w:rsidP="00B45B1D">
            <w:pPr>
              <w:pStyle w:val="Retraitcorpsdetexte"/>
              <w:spacing w:after="0"/>
              <w:ind w:left="0"/>
              <w:jc w:val="center"/>
            </w:pPr>
            <w:r w:rsidRPr="00B45B1D">
              <w:rPr>
                <w:color w:val="922213" w:themeColor="accent5" w:themeShade="BF"/>
              </w:rPr>
              <w:t>Cette vue remplace la vue de côté</w:t>
            </w:r>
          </w:p>
        </w:tc>
      </w:tr>
    </w:tbl>
    <w:p w14:paraId="1CEF6765" w14:textId="77777777" w:rsidR="00B45B1D" w:rsidRDefault="00B45B1D" w:rsidP="009E5B4A">
      <w:pPr>
        <w:pStyle w:val="Retraitcorpsdetexte"/>
      </w:pPr>
    </w:p>
    <w:p w14:paraId="312672F8" w14:textId="77777777" w:rsidR="006740CE" w:rsidRDefault="006740CE" w:rsidP="00D33033">
      <w:pPr>
        <w:pStyle w:val="Titre2"/>
        <w:sectPr w:rsidR="006740CE" w:rsidSect="006740CE">
          <w:pgSz w:w="11906" w:h="16838" w:code="9"/>
          <w:pgMar w:top="1418" w:right="1418" w:bottom="1418" w:left="1418" w:header="709" w:footer="709" w:gutter="0"/>
          <w:cols w:space="708"/>
          <w:titlePg/>
          <w:docGrid w:linePitch="360"/>
        </w:sectPr>
      </w:pPr>
    </w:p>
    <w:p w14:paraId="5D65C797" w14:textId="2A9855F5" w:rsidR="00D33033" w:rsidRDefault="00D33033" w:rsidP="00D33033">
      <w:pPr>
        <w:pStyle w:val="Titre2"/>
      </w:pPr>
      <w:bookmarkStart w:id="19" w:name="_Toc476817751"/>
      <w:r>
        <w:lastRenderedPageBreak/>
        <w:t>Activer le mode « Contrôle de voiture »</w:t>
      </w:r>
      <w:bookmarkEnd w:id="19"/>
    </w:p>
    <w:p w14:paraId="5569147F" w14:textId="0C18FDE0" w:rsidR="00B45B1D" w:rsidRDefault="006740CE" w:rsidP="00B45B1D">
      <w:pPr>
        <w:pStyle w:val="Retraitcorpsdetexte"/>
      </w:pPr>
      <w:r>
        <w:rPr>
          <w:noProof/>
          <w:lang w:val="fr-FR" w:eastAsia="fr-FR"/>
        </w:rPr>
        <w:drawing>
          <wp:anchor distT="0" distB="0" distL="114300" distR="114300" simplePos="0" relativeHeight="251729920" behindDoc="0" locked="0" layoutInCell="1" allowOverlap="1" wp14:anchorId="035DEE99" wp14:editId="743F5165">
            <wp:simplePos x="0" y="0"/>
            <wp:positionH relativeFrom="column">
              <wp:posOffset>690880</wp:posOffset>
            </wp:positionH>
            <wp:positionV relativeFrom="paragraph">
              <wp:posOffset>90805</wp:posOffset>
            </wp:positionV>
            <wp:extent cx="3471545" cy="2169795"/>
            <wp:effectExtent l="0" t="0" r="8255" b="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3-06 à 10.54.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1545" cy="216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A1AEE" w14:textId="77777777" w:rsidR="006740CE" w:rsidRDefault="006740CE" w:rsidP="00B45B1D">
      <w:pPr>
        <w:pStyle w:val="Retraitcorpsdetexte"/>
      </w:pPr>
    </w:p>
    <w:p w14:paraId="16D7D569" w14:textId="77777777" w:rsidR="006740CE" w:rsidRDefault="006740CE" w:rsidP="00B45B1D">
      <w:pPr>
        <w:pStyle w:val="Retraitcorpsdetexte"/>
      </w:pPr>
    </w:p>
    <w:p w14:paraId="1C865B63" w14:textId="5BA41309" w:rsidR="00B45B1D" w:rsidRDefault="00B45B1D" w:rsidP="00B45B1D">
      <w:pPr>
        <w:pStyle w:val="Retraitcorpsdetexte"/>
      </w:pPr>
      <w:r>
        <w:t xml:space="preserve">Le mode « Contrôle de voiture » permet de </w:t>
      </w:r>
      <w:r w:rsidRPr="006740CE">
        <w:rPr>
          <w:b/>
          <w:color w:val="922213" w:themeColor="accent5" w:themeShade="BF"/>
        </w:rPr>
        <w:t xml:space="preserve">prendre </w:t>
      </w:r>
      <w:r w:rsidR="00F47885" w:rsidRPr="006740CE">
        <w:rPr>
          <w:b/>
          <w:color w:val="922213" w:themeColor="accent5" w:themeShade="BF"/>
        </w:rPr>
        <w:t>le contrôle d’une voiture</w:t>
      </w:r>
      <w:r w:rsidR="00F47885" w:rsidRPr="006740CE">
        <w:rPr>
          <w:color w:val="922213" w:themeColor="accent5" w:themeShade="BF"/>
        </w:rPr>
        <w:t xml:space="preserve"> </w:t>
      </w:r>
      <w:r w:rsidR="00F47885">
        <w:t xml:space="preserve">et de la </w:t>
      </w:r>
      <w:r w:rsidR="00F47885" w:rsidRPr="006740CE">
        <w:rPr>
          <w:b/>
          <w:color w:val="922213" w:themeColor="accent5" w:themeShade="BF"/>
        </w:rPr>
        <w:t>conduire ou bon vous semble</w:t>
      </w:r>
      <w:r w:rsidR="00F47885">
        <w:t>.</w:t>
      </w:r>
      <w:r w:rsidR="003449D9">
        <w:t xml:space="preserve"> </w:t>
      </w:r>
    </w:p>
    <w:p w14:paraId="3C229165" w14:textId="77777777" w:rsidR="006740CE" w:rsidRDefault="006740CE" w:rsidP="00B45B1D">
      <w:pPr>
        <w:pStyle w:val="Retraitcorpsdetexte"/>
      </w:pPr>
    </w:p>
    <w:p w14:paraId="1530935B" w14:textId="77777777" w:rsidR="006740CE" w:rsidRDefault="006740CE" w:rsidP="00B45B1D">
      <w:pPr>
        <w:pStyle w:val="Retraitcorpsdetexte"/>
      </w:pPr>
    </w:p>
    <w:p w14:paraId="0391BE5D" w14:textId="77777777" w:rsidR="006740CE" w:rsidRDefault="006740CE" w:rsidP="00B45B1D">
      <w:pPr>
        <w:pStyle w:val="Retraitcorpsdetexte"/>
      </w:pPr>
    </w:p>
    <w:p w14:paraId="0940A106" w14:textId="77777777" w:rsidR="006740CE" w:rsidRDefault="006740CE" w:rsidP="00B45B1D">
      <w:pPr>
        <w:pStyle w:val="Retraitcorpsdetexte"/>
      </w:pPr>
    </w:p>
    <w:p w14:paraId="0F6E0F3E" w14:textId="77777777" w:rsidR="006740CE" w:rsidRDefault="006740CE" w:rsidP="00B45B1D">
      <w:pPr>
        <w:pStyle w:val="Retraitcorpsdetexte"/>
      </w:pPr>
    </w:p>
    <w:p w14:paraId="0C4B6983" w14:textId="77777777" w:rsidR="006740CE" w:rsidRDefault="006740CE" w:rsidP="00B45B1D">
      <w:pPr>
        <w:pStyle w:val="Retraitcorpsdetexte"/>
      </w:pPr>
    </w:p>
    <w:tbl>
      <w:tblPr>
        <w:tblStyle w:val="Tableausimple4"/>
        <w:tblW w:w="7973" w:type="dxa"/>
        <w:tblInd w:w="1101" w:type="dxa"/>
        <w:tblLook w:val="04A0" w:firstRow="1" w:lastRow="0" w:firstColumn="1" w:lastColumn="0" w:noHBand="0" w:noVBand="1"/>
      </w:tblPr>
      <w:tblGrid>
        <w:gridCol w:w="3579"/>
        <w:gridCol w:w="4394"/>
      </w:tblGrid>
      <w:tr w:rsidR="006740CE" w14:paraId="6E34D42D" w14:textId="77777777" w:rsidTr="00A86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6437CADE" w14:textId="6587ADF8" w:rsidR="006740CE" w:rsidRPr="005B64F0" w:rsidRDefault="006740CE" w:rsidP="00A86D5F">
            <w:pPr>
              <w:pStyle w:val="Corpsdetexte"/>
              <w:ind w:left="0"/>
              <w:jc w:val="left"/>
              <w:rPr>
                <w:color w:val="922213" w:themeColor="accent5" w:themeShade="BF"/>
              </w:rPr>
            </w:pPr>
            <w:r>
              <w:rPr>
                <w:color w:val="922213" w:themeColor="accent5" w:themeShade="BF"/>
              </w:rPr>
              <w:t>EnableCarControl</w:t>
            </w:r>
          </w:p>
        </w:tc>
        <w:tc>
          <w:tcPr>
            <w:tcW w:w="4394" w:type="dxa"/>
          </w:tcPr>
          <w:p w14:paraId="4B6EA175" w14:textId="358EA691" w:rsidR="006740CE" w:rsidRPr="005B64F0" w:rsidRDefault="006740CE" w:rsidP="00A86D5F">
            <w:pPr>
              <w:pStyle w:val="Corpsdetexte"/>
              <w:ind w:left="0"/>
              <w:jc w:val="left"/>
              <w:cnfStyle w:val="100000000000" w:firstRow="1" w:lastRow="0" w:firstColumn="0" w:lastColumn="0" w:oddVBand="0" w:evenVBand="0" w:oddHBand="0" w:evenHBand="0" w:firstRowFirstColumn="0" w:firstRowLastColumn="0" w:lastRowFirstColumn="0" w:lastRowLastColumn="0"/>
              <w:rPr>
                <w:b w:val="0"/>
              </w:rPr>
            </w:pPr>
            <w:r>
              <w:rPr>
                <w:b w:val="0"/>
              </w:rPr>
              <w:t>Activer le mode « Contrôle de voiture »</w:t>
            </w:r>
          </w:p>
        </w:tc>
      </w:tr>
      <w:tr w:rsidR="006740CE" w14:paraId="15D28A0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7BBCB7E8" w14:textId="610FEBD6" w:rsidR="006740CE" w:rsidRPr="005B64F0" w:rsidRDefault="006740CE" w:rsidP="00A86D5F">
            <w:pPr>
              <w:pStyle w:val="Corpsdetexte"/>
              <w:ind w:left="0"/>
              <w:jc w:val="left"/>
              <w:rPr>
                <w:color w:val="922213" w:themeColor="accent5" w:themeShade="BF"/>
              </w:rPr>
            </w:pPr>
            <w:r>
              <w:rPr>
                <w:color w:val="922213" w:themeColor="accent5" w:themeShade="BF"/>
              </w:rPr>
              <w:t>DisableCarControl</w:t>
            </w:r>
          </w:p>
        </w:tc>
        <w:tc>
          <w:tcPr>
            <w:tcW w:w="4394" w:type="dxa"/>
          </w:tcPr>
          <w:p w14:paraId="11E83F56" w14:textId="557E8D60" w:rsidR="006740CE" w:rsidRPr="00501F56"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Désactiver le mode « Contrôle de voiture »</w:t>
            </w:r>
          </w:p>
        </w:tc>
      </w:tr>
      <w:tr w:rsidR="006740CE" w14:paraId="7405A865"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906FD53" w14:textId="5866624D" w:rsidR="006740CE" w:rsidRPr="009E5B4A" w:rsidRDefault="006740CE" w:rsidP="00A86D5F">
            <w:pPr>
              <w:pStyle w:val="Corpsdetexte"/>
              <w:ind w:left="0"/>
              <w:jc w:val="left"/>
              <w:rPr>
                <w:color w:val="922213" w:themeColor="accent5" w:themeShade="BF"/>
                <w:lang w:val="en-US"/>
              </w:rPr>
            </w:pPr>
            <w:r>
              <w:rPr>
                <w:color w:val="922213" w:themeColor="accent5" w:themeShade="BF"/>
              </w:rPr>
              <w:t>Accélérer</w:t>
            </w:r>
          </w:p>
        </w:tc>
        <w:tc>
          <w:tcPr>
            <w:tcW w:w="4394" w:type="dxa"/>
          </w:tcPr>
          <w:p w14:paraId="2C312282" w14:textId="3F84C980"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haut</w:t>
            </w:r>
          </w:p>
        </w:tc>
      </w:tr>
      <w:tr w:rsidR="006740CE" w14:paraId="7C8CECC1"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81A1C5C" w14:textId="2E5467CA" w:rsidR="006740CE" w:rsidRPr="005B64F0" w:rsidRDefault="006740CE" w:rsidP="00A86D5F">
            <w:pPr>
              <w:pStyle w:val="Corpsdetexte"/>
              <w:ind w:left="0"/>
              <w:jc w:val="left"/>
              <w:rPr>
                <w:color w:val="922213" w:themeColor="accent5" w:themeShade="BF"/>
              </w:rPr>
            </w:pPr>
            <w:r>
              <w:rPr>
                <w:color w:val="922213" w:themeColor="accent5" w:themeShade="BF"/>
              </w:rPr>
              <w:t>Freiner</w:t>
            </w:r>
          </w:p>
        </w:tc>
        <w:tc>
          <w:tcPr>
            <w:tcW w:w="4394" w:type="dxa"/>
          </w:tcPr>
          <w:p w14:paraId="3CBEBE07" w14:textId="44C8AA96"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bas</w:t>
            </w:r>
          </w:p>
        </w:tc>
      </w:tr>
      <w:tr w:rsidR="006740CE" w14:paraId="5AE0DA66" w14:textId="77777777" w:rsidTr="00A86D5F">
        <w:tc>
          <w:tcPr>
            <w:cnfStyle w:val="001000000000" w:firstRow="0" w:lastRow="0" w:firstColumn="1" w:lastColumn="0" w:oddVBand="0" w:evenVBand="0" w:oddHBand="0" w:evenHBand="0" w:firstRowFirstColumn="0" w:firstRowLastColumn="0" w:lastRowFirstColumn="0" w:lastRowLastColumn="0"/>
            <w:tcW w:w="3579" w:type="dxa"/>
          </w:tcPr>
          <w:p w14:paraId="45639CA0" w14:textId="1BE39F23" w:rsidR="006740CE" w:rsidRDefault="006740CE" w:rsidP="00A86D5F">
            <w:pPr>
              <w:pStyle w:val="Corpsdetexte"/>
              <w:ind w:left="0"/>
              <w:jc w:val="left"/>
              <w:rPr>
                <w:color w:val="922213" w:themeColor="accent5" w:themeShade="BF"/>
              </w:rPr>
            </w:pPr>
            <w:r>
              <w:rPr>
                <w:color w:val="922213" w:themeColor="accent5" w:themeShade="BF"/>
              </w:rPr>
              <w:t>Tourner à gauche</w:t>
            </w:r>
          </w:p>
        </w:tc>
        <w:tc>
          <w:tcPr>
            <w:tcW w:w="4394" w:type="dxa"/>
          </w:tcPr>
          <w:p w14:paraId="197C915A" w14:textId="305D4AEB" w:rsidR="006740CE" w:rsidRDefault="006740CE" w:rsidP="00A86D5F">
            <w:pPr>
              <w:pStyle w:val="Corpsdetexte"/>
              <w:ind w:left="0"/>
              <w:jc w:val="left"/>
              <w:cnfStyle w:val="000000000000" w:firstRow="0" w:lastRow="0" w:firstColumn="0" w:lastColumn="0" w:oddVBand="0" w:evenVBand="0" w:oddHBand="0" w:evenHBand="0" w:firstRowFirstColumn="0" w:firstRowLastColumn="0" w:lastRowFirstColumn="0" w:lastRowLastColumn="0"/>
            </w:pPr>
            <w:r>
              <w:t>Presser la flèche gauche</w:t>
            </w:r>
          </w:p>
        </w:tc>
      </w:tr>
      <w:tr w:rsidR="006740CE" w14:paraId="6A9CC94E" w14:textId="77777777" w:rsidTr="00A86D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9" w:type="dxa"/>
          </w:tcPr>
          <w:p w14:paraId="1EA151F5" w14:textId="065CC77A" w:rsidR="006740CE" w:rsidRDefault="006740CE" w:rsidP="00A86D5F">
            <w:pPr>
              <w:pStyle w:val="Corpsdetexte"/>
              <w:ind w:left="0"/>
              <w:jc w:val="left"/>
              <w:rPr>
                <w:color w:val="922213" w:themeColor="accent5" w:themeShade="BF"/>
              </w:rPr>
            </w:pPr>
            <w:r>
              <w:rPr>
                <w:color w:val="922213" w:themeColor="accent5" w:themeShade="BF"/>
              </w:rPr>
              <w:t>Tourner à droite</w:t>
            </w:r>
          </w:p>
        </w:tc>
        <w:tc>
          <w:tcPr>
            <w:tcW w:w="4394" w:type="dxa"/>
          </w:tcPr>
          <w:p w14:paraId="2DD1F47A" w14:textId="060FEAAC" w:rsidR="006740CE" w:rsidRDefault="006740CE" w:rsidP="00A86D5F">
            <w:pPr>
              <w:pStyle w:val="Corpsdetexte"/>
              <w:ind w:left="0"/>
              <w:jc w:val="left"/>
              <w:cnfStyle w:val="000000100000" w:firstRow="0" w:lastRow="0" w:firstColumn="0" w:lastColumn="0" w:oddVBand="0" w:evenVBand="0" w:oddHBand="1" w:evenHBand="0" w:firstRowFirstColumn="0" w:firstRowLastColumn="0" w:lastRowFirstColumn="0" w:lastRowLastColumn="0"/>
            </w:pPr>
            <w:r>
              <w:t>Presser la flèche droite</w:t>
            </w:r>
          </w:p>
        </w:tc>
      </w:tr>
    </w:tbl>
    <w:p w14:paraId="441B6B9B" w14:textId="77777777" w:rsidR="006740CE" w:rsidRDefault="006740CE" w:rsidP="006740CE">
      <w:pPr>
        <w:pStyle w:val="Retraitcorpsdetexte"/>
        <w:spacing w:after="0"/>
        <w:jc w:val="center"/>
      </w:pPr>
    </w:p>
    <w:tbl>
      <w:tblPr>
        <w:tblStyle w:val="Grilledutableau"/>
        <w:tblW w:w="0" w:type="auto"/>
        <w:tblInd w:w="1134" w:type="dxa"/>
        <w:tblBorders>
          <w:top w:val="single" w:sz="4" w:space="0" w:color="922213" w:themeColor="accent5" w:themeShade="BF"/>
          <w:left w:val="none" w:sz="0" w:space="0" w:color="auto"/>
          <w:bottom w:val="single" w:sz="4" w:space="0" w:color="922213" w:themeColor="accent5" w:themeShade="BF"/>
          <w:right w:val="none" w:sz="0" w:space="0" w:color="auto"/>
          <w:insideH w:val="none" w:sz="0" w:space="0" w:color="auto"/>
          <w:insideV w:val="none" w:sz="0" w:space="0" w:color="auto"/>
        </w:tblBorders>
        <w:shd w:val="clear" w:color="auto" w:fill="F8D1CC" w:themeFill="accent5" w:themeFillTint="33"/>
        <w:tblLook w:val="04A0" w:firstRow="1" w:lastRow="0" w:firstColumn="1" w:lastColumn="0" w:noHBand="0" w:noVBand="1"/>
      </w:tblPr>
      <w:tblGrid>
        <w:gridCol w:w="7936"/>
      </w:tblGrid>
      <w:tr w:rsidR="006740CE" w:rsidRPr="006740CE" w14:paraId="0A282253" w14:textId="77777777" w:rsidTr="006740CE">
        <w:tc>
          <w:tcPr>
            <w:tcW w:w="9060" w:type="dxa"/>
            <w:shd w:val="clear" w:color="auto" w:fill="F8D1CC" w:themeFill="accent5" w:themeFillTint="33"/>
          </w:tcPr>
          <w:p w14:paraId="39F514B4" w14:textId="0FD8027B" w:rsidR="006740CE" w:rsidRPr="006740CE" w:rsidRDefault="006740CE" w:rsidP="006740CE">
            <w:pPr>
              <w:pStyle w:val="Retraitcorpsdetexte"/>
              <w:spacing w:after="0"/>
              <w:ind w:left="0"/>
              <w:jc w:val="center"/>
              <w:rPr>
                <w:color w:val="922213" w:themeColor="accent5" w:themeShade="BF"/>
              </w:rPr>
            </w:pPr>
            <w:r w:rsidRPr="006740CE">
              <w:rPr>
                <w:color w:val="922213" w:themeColor="accent5" w:themeShade="BF"/>
              </w:rPr>
              <w:t>Cette vue remplace la vue première personne</w:t>
            </w:r>
          </w:p>
        </w:tc>
      </w:tr>
    </w:tbl>
    <w:p w14:paraId="1B4F196A" w14:textId="77777777" w:rsidR="006740CE" w:rsidRPr="00B45B1D" w:rsidRDefault="006740CE" w:rsidP="00B45B1D">
      <w:pPr>
        <w:pStyle w:val="Retraitcorpsdetexte"/>
      </w:pPr>
    </w:p>
    <w:sectPr w:rsidR="006740CE" w:rsidRPr="00B45B1D" w:rsidSect="006740CE">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DD3221" w14:textId="77777777" w:rsidR="00843BDF" w:rsidRDefault="00843BDF">
      <w:r>
        <w:separator/>
      </w:r>
    </w:p>
  </w:endnote>
  <w:endnote w:type="continuationSeparator" w:id="0">
    <w:p w14:paraId="5433B084" w14:textId="77777777" w:rsidR="00843BDF" w:rsidRDefault="00843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ETML L">
    <w:altName w:val="Franklin Gothic Medium Cond"/>
    <w:charset w:val="00"/>
    <w:family w:val="swiss"/>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54FE2821" w14:textId="77777777" w:rsidTr="00A06584">
      <w:trPr>
        <w:trHeight w:hRule="exact" w:val="227"/>
        <w:jc w:val="center"/>
      </w:trPr>
      <w:tc>
        <w:tcPr>
          <w:tcW w:w="3510" w:type="dxa"/>
          <w:vAlign w:val="center"/>
        </w:tcPr>
        <w:p w14:paraId="2A0C09D5"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2AE1F025" w14:textId="77777777" w:rsidR="00A06584" w:rsidRPr="00000197" w:rsidRDefault="00A06584" w:rsidP="00A06584">
          <w:pPr>
            <w:pStyle w:val="-Pieddepage"/>
            <w:rPr>
              <w:rFonts w:cs="Arial"/>
              <w:szCs w:val="16"/>
            </w:rPr>
          </w:pPr>
        </w:p>
      </w:tc>
      <w:tc>
        <w:tcPr>
          <w:tcW w:w="2680" w:type="dxa"/>
          <w:vAlign w:val="center"/>
        </w:tcPr>
        <w:p w14:paraId="38C68506" w14:textId="77777777" w:rsidR="00A06584" w:rsidRPr="00000197" w:rsidRDefault="00A06584" w:rsidP="00A06584">
          <w:pPr>
            <w:pStyle w:val="-Pieddepage"/>
            <w:jc w:val="center"/>
            <w:rPr>
              <w:rFonts w:cs="Arial"/>
              <w:szCs w:val="16"/>
            </w:rPr>
          </w:pPr>
        </w:p>
      </w:tc>
      <w:tc>
        <w:tcPr>
          <w:tcW w:w="3096" w:type="dxa"/>
          <w:vAlign w:val="center"/>
        </w:tcPr>
        <w:p w14:paraId="32E9F8E5"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A06584" w:rsidRPr="00000197" w14:paraId="2A533AC3" w14:textId="77777777" w:rsidTr="00A06584">
      <w:trPr>
        <w:trHeight w:val="420"/>
        <w:jc w:val="center"/>
      </w:trPr>
      <w:tc>
        <w:tcPr>
          <w:tcW w:w="3510" w:type="dxa"/>
          <w:vAlign w:val="center"/>
        </w:tcPr>
        <w:p w14:paraId="35566A02"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4F2D9768"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9F45BE">
            <w:rPr>
              <w:rStyle w:val="Numrodepage"/>
              <w:rFonts w:cs="Arial"/>
              <w:noProof/>
              <w:szCs w:val="16"/>
            </w:rPr>
            <w:t>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9F45BE">
            <w:rPr>
              <w:rStyle w:val="Numrodepage"/>
              <w:rFonts w:cs="Arial"/>
              <w:noProof/>
              <w:szCs w:val="16"/>
            </w:rPr>
            <w:t>13</w:t>
          </w:r>
          <w:r w:rsidRPr="00000197">
            <w:rPr>
              <w:rStyle w:val="Numrodepage"/>
              <w:rFonts w:cs="Arial"/>
              <w:szCs w:val="16"/>
            </w:rPr>
            <w:fldChar w:fldCharType="end"/>
          </w:r>
        </w:p>
      </w:tc>
      <w:tc>
        <w:tcPr>
          <w:tcW w:w="3096" w:type="dxa"/>
          <w:vAlign w:val="center"/>
        </w:tcPr>
        <w:p w14:paraId="231651F7"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A06584" w:rsidRPr="00000197" w14:paraId="527FA5AB" w14:textId="77777777" w:rsidTr="00A06584">
      <w:trPr>
        <w:trHeight w:val="155"/>
        <w:jc w:val="center"/>
      </w:trPr>
      <w:tc>
        <w:tcPr>
          <w:tcW w:w="3510" w:type="dxa"/>
          <w:vAlign w:val="center"/>
        </w:tcPr>
        <w:p w14:paraId="56020FFF" w14:textId="77777777" w:rsidR="00A06584" w:rsidRPr="00000197" w:rsidRDefault="00A06584" w:rsidP="00A06584">
          <w:pPr>
            <w:pStyle w:val="-Pieddepage"/>
            <w:rPr>
              <w:rFonts w:cs="Arial"/>
              <w:szCs w:val="16"/>
            </w:rPr>
          </w:pPr>
          <w:r w:rsidRPr="00000197">
            <w:rPr>
              <w:rFonts w:cs="Arial"/>
              <w:szCs w:val="16"/>
            </w:rPr>
            <w:t xml:space="preserve">Version: </w:t>
          </w:r>
          <w:fldSimple w:instr=" REVNUM   \* MERGEFORMAT ">
            <w:r w:rsidRPr="002059EC">
              <w:rPr>
                <w:rFonts w:cs="Arial"/>
                <w:noProof/>
                <w:szCs w:val="16"/>
              </w:rPr>
              <w:t>81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9F45BE">
            <w:rPr>
              <w:rFonts w:cs="Arial"/>
              <w:noProof/>
              <w:szCs w:val="16"/>
            </w:rPr>
            <w:t>09.03.2017 10:13</w:t>
          </w:r>
          <w:r>
            <w:rPr>
              <w:rFonts w:cs="Arial"/>
              <w:szCs w:val="16"/>
            </w:rPr>
            <w:fldChar w:fldCharType="end"/>
          </w:r>
        </w:p>
      </w:tc>
      <w:tc>
        <w:tcPr>
          <w:tcW w:w="5776" w:type="dxa"/>
          <w:gridSpan w:val="2"/>
          <w:vAlign w:val="center"/>
        </w:tcPr>
        <w:p w14:paraId="282C9C94" w14:textId="77777777" w:rsidR="00A06584" w:rsidRPr="00000197" w:rsidRDefault="000206A4" w:rsidP="00A06584">
          <w:pPr>
            <w:pStyle w:val="-Pieddepage"/>
            <w:jc w:val="right"/>
            <w:rPr>
              <w:rFonts w:cs="Arial"/>
              <w:szCs w:val="16"/>
            </w:rPr>
          </w:pPr>
          <w:fldSimple w:instr=" FILENAME  \* FirstCap  \* MERGEFORMAT ">
            <w:r w:rsidR="00A06584" w:rsidRPr="002059EC">
              <w:rPr>
                <w:rFonts w:cs="Arial"/>
                <w:noProof/>
                <w:szCs w:val="16"/>
              </w:rPr>
              <w:t>D-mazieroma-pAppro-manuelUtilisation</w:t>
            </w:r>
            <w:r w:rsidR="00A06584">
              <w:rPr>
                <w:noProof/>
              </w:rPr>
              <w:t>.docx</w:t>
            </w:r>
          </w:fldSimple>
        </w:p>
      </w:tc>
    </w:tr>
  </w:tbl>
  <w:p w14:paraId="10B17272" w14:textId="77777777" w:rsidR="00A06584" w:rsidRDefault="00A06584">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A06584" w:rsidRPr="00000197" w14:paraId="0B232EEF" w14:textId="77777777" w:rsidTr="00A06584">
      <w:trPr>
        <w:trHeight w:hRule="exact" w:val="227"/>
        <w:jc w:val="center"/>
      </w:trPr>
      <w:tc>
        <w:tcPr>
          <w:tcW w:w="3510" w:type="dxa"/>
          <w:vAlign w:val="center"/>
        </w:tcPr>
        <w:p w14:paraId="0D4CEEFD" w14:textId="77777777" w:rsidR="00A06584" w:rsidRDefault="00A06584" w:rsidP="00A06584">
          <w:pPr>
            <w:pStyle w:val="-Pieddepage"/>
          </w:pPr>
          <w:r w:rsidRPr="00742484">
            <w:t>Auteur</w:t>
          </w:r>
          <w:r w:rsidRPr="00000197">
            <w:rPr>
              <w:rFonts w:cs="Arial"/>
              <w:szCs w:val="16"/>
            </w:rPr>
            <w:t> :</w:t>
          </w:r>
          <w:r>
            <w:rPr>
              <w:rFonts w:cs="Arial"/>
              <w:szCs w:val="16"/>
            </w:rPr>
            <w:t xml:space="preserve"> </w:t>
          </w:r>
          <w:r>
            <w:t>Marco Maziero</w:t>
          </w:r>
        </w:p>
        <w:p w14:paraId="5B7928F7" w14:textId="77777777" w:rsidR="00A06584" w:rsidRPr="00000197" w:rsidRDefault="00A06584" w:rsidP="00A06584">
          <w:pPr>
            <w:pStyle w:val="-Pieddepage"/>
            <w:rPr>
              <w:rFonts w:cs="Arial"/>
              <w:szCs w:val="16"/>
            </w:rPr>
          </w:pPr>
        </w:p>
      </w:tc>
      <w:tc>
        <w:tcPr>
          <w:tcW w:w="2680" w:type="dxa"/>
          <w:vAlign w:val="center"/>
        </w:tcPr>
        <w:p w14:paraId="52256964" w14:textId="77777777" w:rsidR="00A06584" w:rsidRPr="00000197" w:rsidRDefault="00A06584" w:rsidP="00A06584">
          <w:pPr>
            <w:pStyle w:val="-Pieddepage"/>
            <w:jc w:val="center"/>
            <w:rPr>
              <w:rFonts w:cs="Arial"/>
              <w:szCs w:val="16"/>
            </w:rPr>
          </w:pPr>
        </w:p>
      </w:tc>
      <w:tc>
        <w:tcPr>
          <w:tcW w:w="3096" w:type="dxa"/>
          <w:vAlign w:val="center"/>
        </w:tcPr>
        <w:p w14:paraId="0048FD1F" w14:textId="77777777" w:rsidR="00A06584" w:rsidRPr="00000197" w:rsidRDefault="00A06584" w:rsidP="00A06584">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01.02.2017</w:t>
          </w:r>
          <w:r>
            <w:rPr>
              <w:rFonts w:cs="Arial"/>
              <w:szCs w:val="16"/>
            </w:rPr>
            <w:fldChar w:fldCharType="end"/>
          </w:r>
        </w:p>
      </w:tc>
    </w:tr>
    <w:tr w:rsidR="00A06584" w:rsidRPr="00000197" w14:paraId="5D026533" w14:textId="77777777" w:rsidTr="00A06584">
      <w:trPr>
        <w:trHeight w:val="420"/>
        <w:jc w:val="center"/>
      </w:trPr>
      <w:tc>
        <w:tcPr>
          <w:tcW w:w="3510" w:type="dxa"/>
          <w:vAlign w:val="center"/>
        </w:tcPr>
        <w:p w14:paraId="5FCC41CB" w14:textId="77777777" w:rsidR="00A06584" w:rsidRPr="00000197" w:rsidRDefault="00A06584" w:rsidP="00A06584">
          <w:pPr>
            <w:pStyle w:val="-Pieddepage"/>
            <w:rPr>
              <w:rFonts w:cs="Arial"/>
              <w:szCs w:val="16"/>
            </w:rPr>
          </w:pPr>
          <w:r>
            <w:rPr>
              <w:rFonts w:cs="Arial"/>
              <w:szCs w:val="16"/>
            </w:rPr>
            <w:t>Modifié par : Marco Maziero</w:t>
          </w:r>
        </w:p>
      </w:tc>
      <w:tc>
        <w:tcPr>
          <w:tcW w:w="2680" w:type="dxa"/>
          <w:vAlign w:val="center"/>
        </w:tcPr>
        <w:p w14:paraId="3A04EF17" w14:textId="77777777" w:rsidR="00A06584" w:rsidRPr="00000197" w:rsidRDefault="00A06584" w:rsidP="00A06584">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9F45BE">
            <w:rPr>
              <w:rStyle w:val="Numrodepage"/>
              <w:rFonts w:cs="Arial"/>
              <w:noProof/>
              <w:szCs w:val="16"/>
            </w:rPr>
            <w:t>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9F45BE">
            <w:rPr>
              <w:rStyle w:val="Numrodepage"/>
              <w:rFonts w:cs="Arial"/>
              <w:noProof/>
              <w:szCs w:val="16"/>
            </w:rPr>
            <w:t>13</w:t>
          </w:r>
          <w:r w:rsidRPr="00000197">
            <w:rPr>
              <w:rStyle w:val="Numrodepage"/>
              <w:rFonts w:cs="Arial"/>
              <w:szCs w:val="16"/>
            </w:rPr>
            <w:fldChar w:fldCharType="end"/>
          </w:r>
        </w:p>
      </w:tc>
      <w:tc>
        <w:tcPr>
          <w:tcW w:w="3096" w:type="dxa"/>
          <w:vAlign w:val="center"/>
        </w:tcPr>
        <w:p w14:paraId="6A55148D" w14:textId="77777777" w:rsidR="00A06584" w:rsidRPr="00000197" w:rsidRDefault="00A06584" w:rsidP="00A06584">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01.02.2017 08:40</w:t>
          </w:r>
          <w:r>
            <w:rPr>
              <w:rFonts w:cs="Arial"/>
              <w:szCs w:val="16"/>
            </w:rPr>
            <w:fldChar w:fldCharType="end"/>
          </w:r>
        </w:p>
      </w:tc>
    </w:tr>
    <w:tr w:rsidR="00A06584" w:rsidRPr="00000197" w14:paraId="31686E1F" w14:textId="77777777" w:rsidTr="00A06584">
      <w:trPr>
        <w:trHeight w:val="155"/>
        <w:jc w:val="center"/>
      </w:trPr>
      <w:tc>
        <w:tcPr>
          <w:tcW w:w="3510" w:type="dxa"/>
          <w:vAlign w:val="center"/>
        </w:tcPr>
        <w:p w14:paraId="3FF138A8" w14:textId="77777777" w:rsidR="00A06584" w:rsidRPr="00000197" w:rsidRDefault="00A06584" w:rsidP="00A06584">
          <w:pPr>
            <w:pStyle w:val="-Pieddepage"/>
            <w:rPr>
              <w:rFonts w:cs="Arial"/>
              <w:szCs w:val="16"/>
            </w:rPr>
          </w:pPr>
          <w:r w:rsidRPr="00000197">
            <w:rPr>
              <w:rFonts w:cs="Arial"/>
              <w:szCs w:val="16"/>
            </w:rPr>
            <w:t xml:space="preserve">Version: </w:t>
          </w:r>
          <w:fldSimple w:instr=" REVNUM   \* MERGEFORMAT ">
            <w:r w:rsidRPr="009369D4">
              <w:rPr>
                <w:rFonts w:cs="Arial"/>
                <w:noProof/>
                <w:szCs w:val="16"/>
              </w:rPr>
              <w:t>123</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9F45BE">
            <w:rPr>
              <w:rFonts w:cs="Arial"/>
              <w:noProof/>
              <w:szCs w:val="16"/>
            </w:rPr>
            <w:t>09.03.2017 10:13</w:t>
          </w:r>
          <w:r>
            <w:rPr>
              <w:rFonts w:cs="Arial"/>
              <w:szCs w:val="16"/>
            </w:rPr>
            <w:fldChar w:fldCharType="end"/>
          </w:r>
        </w:p>
      </w:tc>
      <w:tc>
        <w:tcPr>
          <w:tcW w:w="5776" w:type="dxa"/>
          <w:gridSpan w:val="2"/>
          <w:vAlign w:val="center"/>
        </w:tcPr>
        <w:p w14:paraId="24176AC9" w14:textId="77777777" w:rsidR="00A06584" w:rsidRPr="00000197" w:rsidRDefault="000206A4" w:rsidP="00A06584">
          <w:pPr>
            <w:pStyle w:val="-Pieddepage"/>
            <w:jc w:val="right"/>
            <w:rPr>
              <w:rFonts w:cs="Arial"/>
              <w:szCs w:val="16"/>
            </w:rPr>
          </w:pPr>
          <w:fldSimple w:instr=" FILENAME  \* FirstCap  \* MERGEFORMAT ">
            <w:r w:rsidR="00A06584" w:rsidRPr="009369D4">
              <w:rPr>
                <w:rFonts w:cs="Arial"/>
                <w:noProof/>
                <w:szCs w:val="16"/>
              </w:rPr>
              <w:t>D-mazieroma-pAppro-manuelUtilisation</w:t>
            </w:r>
            <w:r w:rsidR="00A06584">
              <w:rPr>
                <w:noProof/>
              </w:rPr>
              <w:t>.docx</w:t>
            </w:r>
          </w:fldSimple>
        </w:p>
      </w:tc>
    </w:tr>
  </w:tbl>
  <w:p w14:paraId="0E557195" w14:textId="77777777" w:rsidR="00A06584" w:rsidRDefault="00A06584">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FCA72" w14:textId="77777777" w:rsidR="00843BDF" w:rsidRDefault="00843BDF">
      <w:r>
        <w:separator/>
      </w:r>
    </w:p>
  </w:footnote>
  <w:footnote w:type="continuationSeparator" w:id="0">
    <w:p w14:paraId="10A495A3" w14:textId="77777777" w:rsidR="00843BDF" w:rsidRDefault="00843BD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414D5D51" w14:textId="77777777" w:rsidTr="00A06584">
      <w:trPr>
        <w:trHeight w:val="536"/>
        <w:jc w:val="center"/>
      </w:trPr>
      <w:tc>
        <w:tcPr>
          <w:tcW w:w="2445" w:type="dxa"/>
          <w:vAlign w:val="center"/>
        </w:tcPr>
        <w:p w14:paraId="5677FB0E" w14:textId="77777777" w:rsidR="00A06584" w:rsidRDefault="00A06584" w:rsidP="00A06584">
          <w:pPr>
            <w:pStyle w:val="ETML"/>
          </w:pPr>
          <w:r w:rsidRPr="00B4738A">
            <w:t>ETML</w:t>
          </w:r>
        </w:p>
      </w:tc>
      <w:tc>
        <w:tcPr>
          <w:tcW w:w="4560" w:type="dxa"/>
          <w:vAlign w:val="center"/>
        </w:tcPr>
        <w:p w14:paraId="53E7230C" w14:textId="5226C4CC" w:rsidR="00A06584" w:rsidRPr="00B4738A" w:rsidRDefault="00A06584" w:rsidP="00A06584">
          <w:pPr>
            <w:jc w:val="center"/>
          </w:pPr>
          <w:r>
            <w:t>Manuel d’utilisation – TraficSim</w:t>
          </w:r>
        </w:p>
      </w:tc>
      <w:tc>
        <w:tcPr>
          <w:tcW w:w="2283" w:type="dxa"/>
          <w:vAlign w:val="center"/>
        </w:tcPr>
        <w:p w14:paraId="653870D4" w14:textId="77777777" w:rsidR="00A06584" w:rsidRDefault="00A06584" w:rsidP="00A06584">
          <w:pPr>
            <w:pStyle w:val="En-tte"/>
            <w:jc w:val="right"/>
          </w:pPr>
          <w:r>
            <w:rPr>
              <w:noProof/>
              <w:lang w:val="fr-FR" w:eastAsia="fr-FR"/>
            </w:rPr>
            <w:drawing>
              <wp:inline distT="0" distB="0" distL="0" distR="0" wp14:anchorId="5001C045" wp14:editId="6E39FAB8">
                <wp:extent cx="1046480" cy="315680"/>
                <wp:effectExtent l="0" t="0" r="1270" b="8255"/>
                <wp:docPr id="13" name="Image 1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733E58" w14:textId="77777777" w:rsidR="00A06584" w:rsidRDefault="00A06584">
    <w:pPr>
      <w:pStyle w:val="En-tt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77"/>
      <w:gridCol w:w="4427"/>
      <w:gridCol w:w="2266"/>
    </w:tblGrid>
    <w:tr w:rsidR="00A06584" w14:paraId="570DD975" w14:textId="77777777" w:rsidTr="00A06584">
      <w:trPr>
        <w:trHeight w:val="536"/>
        <w:jc w:val="center"/>
      </w:trPr>
      <w:tc>
        <w:tcPr>
          <w:tcW w:w="2445" w:type="dxa"/>
          <w:vAlign w:val="center"/>
        </w:tcPr>
        <w:p w14:paraId="1EF3098C" w14:textId="77777777" w:rsidR="00A06584" w:rsidRDefault="00A06584" w:rsidP="00A06584">
          <w:pPr>
            <w:pStyle w:val="ETML"/>
          </w:pPr>
          <w:r w:rsidRPr="00B4738A">
            <w:t>ETML</w:t>
          </w:r>
        </w:p>
      </w:tc>
      <w:tc>
        <w:tcPr>
          <w:tcW w:w="4560" w:type="dxa"/>
          <w:vAlign w:val="center"/>
        </w:tcPr>
        <w:p w14:paraId="6CC1F774" w14:textId="77777777" w:rsidR="00A06584" w:rsidRPr="00B4738A" w:rsidRDefault="00A06584" w:rsidP="00A06584">
          <w:pPr>
            <w:jc w:val="center"/>
          </w:pPr>
          <w:r>
            <w:t>Manuel d’utilisation – TraficSim</w:t>
          </w:r>
        </w:p>
      </w:tc>
      <w:tc>
        <w:tcPr>
          <w:tcW w:w="2283" w:type="dxa"/>
          <w:vAlign w:val="center"/>
        </w:tcPr>
        <w:p w14:paraId="683F14CD" w14:textId="77777777" w:rsidR="00A06584" w:rsidRDefault="00A06584" w:rsidP="00A06584">
          <w:pPr>
            <w:pStyle w:val="En-tte"/>
            <w:jc w:val="right"/>
          </w:pPr>
          <w:r>
            <w:rPr>
              <w:noProof/>
              <w:lang w:val="fr-FR" w:eastAsia="fr-FR"/>
            </w:rPr>
            <w:drawing>
              <wp:inline distT="0" distB="0" distL="0" distR="0" wp14:anchorId="74284117" wp14:editId="475613AE">
                <wp:extent cx="1046480" cy="315680"/>
                <wp:effectExtent l="0" t="0" r="1270" b="8255"/>
                <wp:docPr id="40" name="Image 4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95C474D" w14:textId="77777777" w:rsidR="00A06584" w:rsidRDefault="00A06584">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EB152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5.35pt;height:15.35pt" o:bullet="t">
        <v:imagedata r:id="rId1" o:title="BD10263_"/>
      </v:shape>
    </w:pict>
  </w:numPicBullet>
  <w:abstractNum w:abstractNumId="0">
    <w:nsid w:val="FFFFFF7C"/>
    <w:multiLevelType w:val="singleLevel"/>
    <w:tmpl w:val="4328A0CE"/>
    <w:lvl w:ilvl="0">
      <w:start w:val="1"/>
      <w:numFmt w:val="decimal"/>
      <w:lvlText w:val="%1."/>
      <w:lvlJc w:val="left"/>
      <w:pPr>
        <w:tabs>
          <w:tab w:val="num" w:pos="1492"/>
        </w:tabs>
        <w:ind w:left="1492" w:hanging="360"/>
      </w:pPr>
    </w:lvl>
  </w:abstractNum>
  <w:abstractNum w:abstractNumId="1">
    <w:nsid w:val="FFFFFF7D"/>
    <w:multiLevelType w:val="singleLevel"/>
    <w:tmpl w:val="D812EAFE"/>
    <w:lvl w:ilvl="0">
      <w:start w:val="1"/>
      <w:numFmt w:val="decimal"/>
      <w:lvlText w:val="%1."/>
      <w:lvlJc w:val="left"/>
      <w:pPr>
        <w:tabs>
          <w:tab w:val="num" w:pos="1209"/>
        </w:tabs>
        <w:ind w:left="1209" w:hanging="360"/>
      </w:pPr>
    </w:lvl>
  </w:abstractNum>
  <w:abstractNum w:abstractNumId="2">
    <w:nsid w:val="FFFFFF7E"/>
    <w:multiLevelType w:val="singleLevel"/>
    <w:tmpl w:val="759C624C"/>
    <w:lvl w:ilvl="0">
      <w:start w:val="1"/>
      <w:numFmt w:val="decimal"/>
      <w:lvlText w:val="%1."/>
      <w:lvlJc w:val="left"/>
      <w:pPr>
        <w:tabs>
          <w:tab w:val="num" w:pos="926"/>
        </w:tabs>
        <w:ind w:left="926" w:hanging="360"/>
      </w:pPr>
    </w:lvl>
  </w:abstractNum>
  <w:abstractNum w:abstractNumId="3">
    <w:nsid w:val="FFFFFF7F"/>
    <w:multiLevelType w:val="singleLevel"/>
    <w:tmpl w:val="22B62718"/>
    <w:lvl w:ilvl="0">
      <w:start w:val="1"/>
      <w:numFmt w:val="decimal"/>
      <w:lvlText w:val="%1."/>
      <w:lvlJc w:val="left"/>
      <w:pPr>
        <w:tabs>
          <w:tab w:val="num" w:pos="643"/>
        </w:tabs>
        <w:ind w:left="643" w:hanging="360"/>
      </w:pPr>
    </w:lvl>
  </w:abstractNum>
  <w:abstractNum w:abstractNumId="4">
    <w:nsid w:val="FFFFFF80"/>
    <w:multiLevelType w:val="singleLevel"/>
    <w:tmpl w:val="466E78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D84B6E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A4290C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164EE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B4A9174"/>
    <w:lvl w:ilvl="0">
      <w:start w:val="1"/>
      <w:numFmt w:val="decimal"/>
      <w:lvlText w:val="%1."/>
      <w:lvlJc w:val="left"/>
      <w:pPr>
        <w:tabs>
          <w:tab w:val="num" w:pos="360"/>
        </w:tabs>
        <w:ind w:left="360" w:hanging="360"/>
      </w:pPr>
    </w:lvl>
  </w:abstractNum>
  <w:abstractNum w:abstractNumId="9">
    <w:nsid w:val="FFFFFF89"/>
    <w:multiLevelType w:val="singleLevel"/>
    <w:tmpl w:val="2FD089B0"/>
    <w:lvl w:ilvl="0">
      <w:start w:val="1"/>
      <w:numFmt w:val="bullet"/>
      <w:lvlText w:val=""/>
      <w:lvlJc w:val="left"/>
      <w:pPr>
        <w:tabs>
          <w:tab w:val="num" w:pos="360"/>
        </w:tabs>
        <w:ind w:left="360" w:hanging="360"/>
      </w:pPr>
      <w:rPr>
        <w:rFonts w:ascii="Symbol" w:hAnsi="Symbol" w:hint="default"/>
      </w:rPr>
    </w:lvl>
  </w:abstractNum>
  <w:abstractNum w:abstractNumId="1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067320D8"/>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16">
    <w:nsid w:val="100D77BA"/>
    <w:multiLevelType w:val="hybridMultilevel"/>
    <w:tmpl w:val="B8147694"/>
    <w:lvl w:ilvl="0" w:tplc="100C0001">
      <w:start w:val="1"/>
      <w:numFmt w:val="bullet"/>
      <w:lvlText w:val=""/>
      <w:lvlJc w:val="left"/>
      <w:pPr>
        <w:ind w:left="814" w:hanging="360"/>
      </w:pPr>
      <w:rPr>
        <w:rFonts w:ascii="Symbol" w:hAnsi="Symbol" w:hint="default"/>
      </w:rPr>
    </w:lvl>
    <w:lvl w:ilvl="1" w:tplc="100C0003" w:tentative="1">
      <w:start w:val="1"/>
      <w:numFmt w:val="bullet"/>
      <w:lvlText w:val="o"/>
      <w:lvlJc w:val="left"/>
      <w:pPr>
        <w:ind w:left="1534" w:hanging="360"/>
      </w:pPr>
      <w:rPr>
        <w:rFonts w:ascii="Courier New" w:hAnsi="Courier New" w:cs="Courier New" w:hint="default"/>
      </w:rPr>
    </w:lvl>
    <w:lvl w:ilvl="2" w:tplc="100C0005" w:tentative="1">
      <w:start w:val="1"/>
      <w:numFmt w:val="bullet"/>
      <w:lvlText w:val=""/>
      <w:lvlJc w:val="left"/>
      <w:pPr>
        <w:ind w:left="2254" w:hanging="360"/>
      </w:pPr>
      <w:rPr>
        <w:rFonts w:ascii="Wingdings" w:hAnsi="Wingdings" w:hint="default"/>
      </w:rPr>
    </w:lvl>
    <w:lvl w:ilvl="3" w:tplc="100C0001" w:tentative="1">
      <w:start w:val="1"/>
      <w:numFmt w:val="bullet"/>
      <w:lvlText w:val=""/>
      <w:lvlJc w:val="left"/>
      <w:pPr>
        <w:ind w:left="2974" w:hanging="360"/>
      </w:pPr>
      <w:rPr>
        <w:rFonts w:ascii="Symbol" w:hAnsi="Symbol" w:hint="default"/>
      </w:rPr>
    </w:lvl>
    <w:lvl w:ilvl="4" w:tplc="100C0003" w:tentative="1">
      <w:start w:val="1"/>
      <w:numFmt w:val="bullet"/>
      <w:lvlText w:val="o"/>
      <w:lvlJc w:val="left"/>
      <w:pPr>
        <w:ind w:left="3694" w:hanging="360"/>
      </w:pPr>
      <w:rPr>
        <w:rFonts w:ascii="Courier New" w:hAnsi="Courier New" w:cs="Courier New" w:hint="default"/>
      </w:rPr>
    </w:lvl>
    <w:lvl w:ilvl="5" w:tplc="100C0005" w:tentative="1">
      <w:start w:val="1"/>
      <w:numFmt w:val="bullet"/>
      <w:lvlText w:val=""/>
      <w:lvlJc w:val="left"/>
      <w:pPr>
        <w:ind w:left="4414" w:hanging="360"/>
      </w:pPr>
      <w:rPr>
        <w:rFonts w:ascii="Wingdings" w:hAnsi="Wingdings" w:hint="default"/>
      </w:rPr>
    </w:lvl>
    <w:lvl w:ilvl="6" w:tplc="100C0001" w:tentative="1">
      <w:start w:val="1"/>
      <w:numFmt w:val="bullet"/>
      <w:lvlText w:val=""/>
      <w:lvlJc w:val="left"/>
      <w:pPr>
        <w:ind w:left="5134" w:hanging="360"/>
      </w:pPr>
      <w:rPr>
        <w:rFonts w:ascii="Symbol" w:hAnsi="Symbol" w:hint="default"/>
      </w:rPr>
    </w:lvl>
    <w:lvl w:ilvl="7" w:tplc="100C0003" w:tentative="1">
      <w:start w:val="1"/>
      <w:numFmt w:val="bullet"/>
      <w:lvlText w:val="o"/>
      <w:lvlJc w:val="left"/>
      <w:pPr>
        <w:ind w:left="5854" w:hanging="360"/>
      </w:pPr>
      <w:rPr>
        <w:rFonts w:ascii="Courier New" w:hAnsi="Courier New" w:cs="Courier New" w:hint="default"/>
      </w:rPr>
    </w:lvl>
    <w:lvl w:ilvl="8" w:tplc="100C0005" w:tentative="1">
      <w:start w:val="1"/>
      <w:numFmt w:val="bullet"/>
      <w:lvlText w:val=""/>
      <w:lvlJc w:val="left"/>
      <w:pPr>
        <w:ind w:left="6574" w:hanging="360"/>
      </w:pPr>
      <w:rPr>
        <w:rFonts w:ascii="Wingdings" w:hAnsi="Wingdings" w:hint="default"/>
      </w:rPr>
    </w:lvl>
  </w:abstractNum>
  <w:abstractNum w:abstractNumId="17">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2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1">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F2C5963"/>
    <w:multiLevelType w:val="multilevel"/>
    <w:tmpl w:val="E256909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6506853"/>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C361DED"/>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8411B59"/>
    <w:multiLevelType w:val="hybridMultilevel"/>
    <w:tmpl w:val="2D86EA08"/>
    <w:lvl w:ilvl="0" w:tplc="D21E6DEA">
      <w:start w:val="6"/>
      <w:numFmt w:val="bullet"/>
      <w:lvlText w:val="-"/>
      <w:lvlJc w:val="left"/>
      <w:pPr>
        <w:ind w:left="927" w:hanging="360"/>
      </w:pPr>
      <w:rPr>
        <w:rFonts w:ascii="Century Gothic" w:eastAsia="Times New Roman" w:hAnsi="Century Gothic"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nsid w:val="486164F4"/>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4C4E14AC"/>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D30734E"/>
    <w:multiLevelType w:val="multilevel"/>
    <w:tmpl w:val="10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5FE272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nsid w:val="58933B2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C8776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5CBC53EC"/>
    <w:multiLevelType w:val="multilevel"/>
    <w:tmpl w:val="2F6EF21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nsid w:val="5E42468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D6476B9"/>
    <w:multiLevelType w:val="multilevel"/>
    <w:tmpl w:val="10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4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79CD09A9"/>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18"/>
  </w:num>
  <w:num w:numId="3">
    <w:abstractNumId w:val="15"/>
  </w:num>
  <w:num w:numId="4">
    <w:abstractNumId w:val="36"/>
  </w:num>
  <w:num w:numId="5">
    <w:abstractNumId w:val="36"/>
  </w:num>
  <w:num w:numId="6">
    <w:abstractNumId w:val="15"/>
  </w:num>
  <w:num w:numId="7">
    <w:abstractNumId w:val="15"/>
  </w:num>
  <w:num w:numId="8">
    <w:abstractNumId w:val="15"/>
  </w:num>
  <w:num w:numId="9">
    <w:abstractNumId w:val="15"/>
  </w:num>
  <w:num w:numId="10">
    <w:abstractNumId w:val="36"/>
  </w:num>
  <w:num w:numId="11">
    <w:abstractNumId w:val="15"/>
  </w:num>
  <w:num w:numId="12">
    <w:abstractNumId w:val="22"/>
  </w:num>
  <w:num w:numId="13">
    <w:abstractNumId w:val="21"/>
  </w:num>
  <w:num w:numId="14">
    <w:abstractNumId w:val="19"/>
  </w:num>
  <w:num w:numId="15">
    <w:abstractNumId w:val="16"/>
  </w:num>
  <w:num w:numId="16">
    <w:abstractNumId w:val="33"/>
  </w:num>
  <w:num w:numId="17">
    <w:abstractNumId w:val="28"/>
  </w:num>
  <w:num w:numId="18">
    <w:abstractNumId w:val="42"/>
  </w:num>
  <w:num w:numId="19">
    <w:abstractNumId w:val="40"/>
  </w:num>
  <w:num w:numId="20">
    <w:abstractNumId w:val="10"/>
  </w:num>
  <w:num w:numId="21">
    <w:abstractNumId w:val="37"/>
  </w:num>
  <w:num w:numId="22">
    <w:abstractNumId w:val="26"/>
  </w:num>
  <w:num w:numId="23">
    <w:abstractNumId w:val="24"/>
  </w:num>
  <w:num w:numId="24">
    <w:abstractNumId w:val="13"/>
  </w:num>
  <w:num w:numId="25">
    <w:abstractNumId w:val="17"/>
  </w:num>
  <w:num w:numId="26">
    <w:abstractNumId w:val="12"/>
  </w:num>
  <w:num w:numId="27">
    <w:abstractNumId w:val="32"/>
  </w:num>
  <w:num w:numId="28">
    <w:abstractNumId w:val="35"/>
  </w:num>
  <w:num w:numId="29">
    <w:abstractNumId w:val="30"/>
  </w:num>
  <w:num w:numId="30">
    <w:abstractNumId w:val="31"/>
  </w:num>
  <w:num w:numId="31">
    <w:abstractNumId w:val="38"/>
  </w:num>
  <w:num w:numId="32">
    <w:abstractNumId w:val="8"/>
  </w:num>
  <w:num w:numId="33">
    <w:abstractNumId w:val="3"/>
  </w:num>
  <w:num w:numId="34">
    <w:abstractNumId w:val="2"/>
  </w:num>
  <w:num w:numId="35">
    <w:abstractNumId w:val="1"/>
  </w:num>
  <w:num w:numId="36">
    <w:abstractNumId w:val="0"/>
  </w:num>
  <w:num w:numId="37">
    <w:abstractNumId w:val="9"/>
  </w:num>
  <w:num w:numId="38">
    <w:abstractNumId w:val="7"/>
  </w:num>
  <w:num w:numId="39">
    <w:abstractNumId w:val="6"/>
  </w:num>
  <w:num w:numId="40">
    <w:abstractNumId w:val="5"/>
  </w:num>
  <w:num w:numId="41">
    <w:abstractNumId w:val="4"/>
  </w:num>
  <w:num w:numId="42">
    <w:abstractNumId w:val="29"/>
  </w:num>
  <w:num w:numId="43">
    <w:abstractNumId w:val="25"/>
  </w:num>
  <w:num w:numId="44">
    <w:abstractNumId w:val="41"/>
  </w:num>
  <w:num w:numId="45">
    <w:abstractNumId w:val="14"/>
  </w:num>
  <w:num w:numId="46">
    <w:abstractNumId w:val="23"/>
  </w:num>
  <w:num w:numId="47">
    <w:abstractNumId w:val="34"/>
  </w:num>
  <w:num w:numId="48">
    <w:abstractNumId w:val="39"/>
  </w:num>
  <w:num w:numId="49">
    <w:abstractNumId w:val="27"/>
  </w:num>
  <w:num w:numId="50">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10B9A"/>
    <w:rsid w:val="0001209F"/>
    <w:rsid w:val="000206A4"/>
    <w:rsid w:val="00021D00"/>
    <w:rsid w:val="00021D2B"/>
    <w:rsid w:val="00025A4D"/>
    <w:rsid w:val="000316F0"/>
    <w:rsid w:val="000404CC"/>
    <w:rsid w:val="00044099"/>
    <w:rsid w:val="00045A82"/>
    <w:rsid w:val="00055DB3"/>
    <w:rsid w:val="00063F97"/>
    <w:rsid w:val="00065971"/>
    <w:rsid w:val="00067419"/>
    <w:rsid w:val="00074397"/>
    <w:rsid w:val="00086114"/>
    <w:rsid w:val="000A148E"/>
    <w:rsid w:val="000A1B63"/>
    <w:rsid w:val="000A7B4A"/>
    <w:rsid w:val="000B6BE0"/>
    <w:rsid w:val="000C08A9"/>
    <w:rsid w:val="000E7483"/>
    <w:rsid w:val="000F22B9"/>
    <w:rsid w:val="000F381C"/>
    <w:rsid w:val="0010591C"/>
    <w:rsid w:val="00111811"/>
    <w:rsid w:val="00114120"/>
    <w:rsid w:val="0015167D"/>
    <w:rsid w:val="00152A26"/>
    <w:rsid w:val="0017296A"/>
    <w:rsid w:val="001764CE"/>
    <w:rsid w:val="00183417"/>
    <w:rsid w:val="00194449"/>
    <w:rsid w:val="00196742"/>
    <w:rsid w:val="001A7E50"/>
    <w:rsid w:val="001C454D"/>
    <w:rsid w:val="001C4AB8"/>
    <w:rsid w:val="001D0AB2"/>
    <w:rsid w:val="001D1786"/>
    <w:rsid w:val="001D4577"/>
    <w:rsid w:val="001D72BA"/>
    <w:rsid w:val="001F2420"/>
    <w:rsid w:val="001F6EEB"/>
    <w:rsid w:val="002059EC"/>
    <w:rsid w:val="00245FDF"/>
    <w:rsid w:val="00253F06"/>
    <w:rsid w:val="00255850"/>
    <w:rsid w:val="002770F3"/>
    <w:rsid w:val="00295024"/>
    <w:rsid w:val="002951BD"/>
    <w:rsid w:val="00297E2A"/>
    <w:rsid w:val="002A67CB"/>
    <w:rsid w:val="002B6893"/>
    <w:rsid w:val="002C4D3D"/>
    <w:rsid w:val="002C6634"/>
    <w:rsid w:val="002D7D46"/>
    <w:rsid w:val="002E0EA8"/>
    <w:rsid w:val="002F038B"/>
    <w:rsid w:val="00307044"/>
    <w:rsid w:val="00310160"/>
    <w:rsid w:val="0031563E"/>
    <w:rsid w:val="0034172E"/>
    <w:rsid w:val="003449D9"/>
    <w:rsid w:val="003602A9"/>
    <w:rsid w:val="0037071E"/>
    <w:rsid w:val="00377442"/>
    <w:rsid w:val="0037759D"/>
    <w:rsid w:val="003B54CF"/>
    <w:rsid w:val="003E018B"/>
    <w:rsid w:val="003E32B9"/>
    <w:rsid w:val="003F1870"/>
    <w:rsid w:val="004006C2"/>
    <w:rsid w:val="00407333"/>
    <w:rsid w:val="0040782E"/>
    <w:rsid w:val="0041348B"/>
    <w:rsid w:val="00413931"/>
    <w:rsid w:val="004202D8"/>
    <w:rsid w:val="004206A2"/>
    <w:rsid w:val="00432F49"/>
    <w:rsid w:val="0043666E"/>
    <w:rsid w:val="00436B90"/>
    <w:rsid w:val="00441CFB"/>
    <w:rsid w:val="00454074"/>
    <w:rsid w:val="00475308"/>
    <w:rsid w:val="00495A79"/>
    <w:rsid w:val="00497C27"/>
    <w:rsid w:val="004C6BBA"/>
    <w:rsid w:val="004D08EE"/>
    <w:rsid w:val="004D5266"/>
    <w:rsid w:val="004F7B2A"/>
    <w:rsid w:val="005009C1"/>
    <w:rsid w:val="00501F56"/>
    <w:rsid w:val="00505421"/>
    <w:rsid w:val="0052224B"/>
    <w:rsid w:val="005254C9"/>
    <w:rsid w:val="005328B0"/>
    <w:rsid w:val="0054054F"/>
    <w:rsid w:val="00542CE3"/>
    <w:rsid w:val="005447B9"/>
    <w:rsid w:val="00545179"/>
    <w:rsid w:val="00552D07"/>
    <w:rsid w:val="0055647F"/>
    <w:rsid w:val="00571E4B"/>
    <w:rsid w:val="00574085"/>
    <w:rsid w:val="005926D0"/>
    <w:rsid w:val="0059371F"/>
    <w:rsid w:val="0059447D"/>
    <w:rsid w:val="005B27EF"/>
    <w:rsid w:val="005B64F0"/>
    <w:rsid w:val="005C1A5E"/>
    <w:rsid w:val="005D4ED6"/>
    <w:rsid w:val="005E6192"/>
    <w:rsid w:val="005E6B56"/>
    <w:rsid w:val="00615583"/>
    <w:rsid w:val="006264D6"/>
    <w:rsid w:val="00635C2F"/>
    <w:rsid w:val="00645760"/>
    <w:rsid w:val="00656974"/>
    <w:rsid w:val="00660EAC"/>
    <w:rsid w:val="006740CE"/>
    <w:rsid w:val="00676B4D"/>
    <w:rsid w:val="006902A9"/>
    <w:rsid w:val="006966D0"/>
    <w:rsid w:val="006B6971"/>
    <w:rsid w:val="006E132F"/>
    <w:rsid w:val="006E2CE8"/>
    <w:rsid w:val="006E30E1"/>
    <w:rsid w:val="006E4DA8"/>
    <w:rsid w:val="007010E6"/>
    <w:rsid w:val="00702410"/>
    <w:rsid w:val="00702E5E"/>
    <w:rsid w:val="007118D3"/>
    <w:rsid w:val="007211A1"/>
    <w:rsid w:val="00742484"/>
    <w:rsid w:val="00744762"/>
    <w:rsid w:val="0074498A"/>
    <w:rsid w:val="007476C9"/>
    <w:rsid w:val="00753A51"/>
    <w:rsid w:val="007700A7"/>
    <w:rsid w:val="007724F1"/>
    <w:rsid w:val="00772BC0"/>
    <w:rsid w:val="007748A7"/>
    <w:rsid w:val="00775AC9"/>
    <w:rsid w:val="007C68F0"/>
    <w:rsid w:val="007D0A71"/>
    <w:rsid w:val="007D2CDF"/>
    <w:rsid w:val="007D546C"/>
    <w:rsid w:val="007E05E5"/>
    <w:rsid w:val="007E2AEE"/>
    <w:rsid w:val="007E4C03"/>
    <w:rsid w:val="007E5F3D"/>
    <w:rsid w:val="007F30AE"/>
    <w:rsid w:val="00807F84"/>
    <w:rsid w:val="0081740D"/>
    <w:rsid w:val="00833984"/>
    <w:rsid w:val="00837D29"/>
    <w:rsid w:val="00843BDF"/>
    <w:rsid w:val="00845304"/>
    <w:rsid w:val="008468C8"/>
    <w:rsid w:val="00851A5E"/>
    <w:rsid w:val="00853E81"/>
    <w:rsid w:val="0085502C"/>
    <w:rsid w:val="0086018F"/>
    <w:rsid w:val="00882DC6"/>
    <w:rsid w:val="00883696"/>
    <w:rsid w:val="00891718"/>
    <w:rsid w:val="008A464B"/>
    <w:rsid w:val="008C40C0"/>
    <w:rsid w:val="008D55CF"/>
    <w:rsid w:val="008E05FB"/>
    <w:rsid w:val="008E13F2"/>
    <w:rsid w:val="008E53F9"/>
    <w:rsid w:val="008F14D4"/>
    <w:rsid w:val="00902523"/>
    <w:rsid w:val="0090391B"/>
    <w:rsid w:val="00903FEF"/>
    <w:rsid w:val="009142E2"/>
    <w:rsid w:val="00915B27"/>
    <w:rsid w:val="00920F4E"/>
    <w:rsid w:val="009211D9"/>
    <w:rsid w:val="009250B0"/>
    <w:rsid w:val="009265A8"/>
    <w:rsid w:val="00932149"/>
    <w:rsid w:val="00934E66"/>
    <w:rsid w:val="009369D4"/>
    <w:rsid w:val="009440AB"/>
    <w:rsid w:val="00955930"/>
    <w:rsid w:val="00961794"/>
    <w:rsid w:val="0099022A"/>
    <w:rsid w:val="009A228E"/>
    <w:rsid w:val="009B009E"/>
    <w:rsid w:val="009B190E"/>
    <w:rsid w:val="009B6FDC"/>
    <w:rsid w:val="009D1A69"/>
    <w:rsid w:val="009D480B"/>
    <w:rsid w:val="009D6765"/>
    <w:rsid w:val="009E1936"/>
    <w:rsid w:val="009E5B4A"/>
    <w:rsid w:val="009F45BE"/>
    <w:rsid w:val="009F75DD"/>
    <w:rsid w:val="00A003E4"/>
    <w:rsid w:val="00A06584"/>
    <w:rsid w:val="00A15E70"/>
    <w:rsid w:val="00A3107E"/>
    <w:rsid w:val="00A54379"/>
    <w:rsid w:val="00A56CCF"/>
    <w:rsid w:val="00A57199"/>
    <w:rsid w:val="00A65F0B"/>
    <w:rsid w:val="00A706B7"/>
    <w:rsid w:val="00A754E1"/>
    <w:rsid w:val="00A954FF"/>
    <w:rsid w:val="00AA4393"/>
    <w:rsid w:val="00AB1CA6"/>
    <w:rsid w:val="00AD2B87"/>
    <w:rsid w:val="00AE282D"/>
    <w:rsid w:val="00AF26A5"/>
    <w:rsid w:val="00AF58E1"/>
    <w:rsid w:val="00B147A7"/>
    <w:rsid w:val="00B15DFB"/>
    <w:rsid w:val="00B20D38"/>
    <w:rsid w:val="00B241D2"/>
    <w:rsid w:val="00B33505"/>
    <w:rsid w:val="00B40A8E"/>
    <w:rsid w:val="00B44A78"/>
    <w:rsid w:val="00B45B1D"/>
    <w:rsid w:val="00B4738A"/>
    <w:rsid w:val="00B505EB"/>
    <w:rsid w:val="00B612B2"/>
    <w:rsid w:val="00B64C66"/>
    <w:rsid w:val="00B95EC5"/>
    <w:rsid w:val="00B96AA1"/>
    <w:rsid w:val="00BA56D2"/>
    <w:rsid w:val="00BA7DF1"/>
    <w:rsid w:val="00BC38DA"/>
    <w:rsid w:val="00BD2A99"/>
    <w:rsid w:val="00BD4EFF"/>
    <w:rsid w:val="00BD773C"/>
    <w:rsid w:val="00BE185C"/>
    <w:rsid w:val="00BF7996"/>
    <w:rsid w:val="00BF7A15"/>
    <w:rsid w:val="00C0047A"/>
    <w:rsid w:val="00C159B7"/>
    <w:rsid w:val="00C20939"/>
    <w:rsid w:val="00C329D7"/>
    <w:rsid w:val="00C33C51"/>
    <w:rsid w:val="00C66D15"/>
    <w:rsid w:val="00C90570"/>
    <w:rsid w:val="00CA0231"/>
    <w:rsid w:val="00CB712D"/>
    <w:rsid w:val="00CD1A2D"/>
    <w:rsid w:val="00D14587"/>
    <w:rsid w:val="00D15AE6"/>
    <w:rsid w:val="00D160DD"/>
    <w:rsid w:val="00D174BC"/>
    <w:rsid w:val="00D275C6"/>
    <w:rsid w:val="00D33033"/>
    <w:rsid w:val="00D405C9"/>
    <w:rsid w:val="00D52B90"/>
    <w:rsid w:val="00D64B85"/>
    <w:rsid w:val="00D64F19"/>
    <w:rsid w:val="00D75354"/>
    <w:rsid w:val="00D82BEB"/>
    <w:rsid w:val="00D85256"/>
    <w:rsid w:val="00DB17E0"/>
    <w:rsid w:val="00DB1DCD"/>
    <w:rsid w:val="00DF5520"/>
    <w:rsid w:val="00E015B8"/>
    <w:rsid w:val="00E1012A"/>
    <w:rsid w:val="00E12AE5"/>
    <w:rsid w:val="00E15B2C"/>
    <w:rsid w:val="00E244BA"/>
    <w:rsid w:val="00E32D17"/>
    <w:rsid w:val="00E372BA"/>
    <w:rsid w:val="00E416AC"/>
    <w:rsid w:val="00E41BC2"/>
    <w:rsid w:val="00E517B9"/>
    <w:rsid w:val="00E52B61"/>
    <w:rsid w:val="00E563DA"/>
    <w:rsid w:val="00E61B66"/>
    <w:rsid w:val="00E658ED"/>
    <w:rsid w:val="00E81328"/>
    <w:rsid w:val="00EA4381"/>
    <w:rsid w:val="00EA6844"/>
    <w:rsid w:val="00EB5359"/>
    <w:rsid w:val="00EC677D"/>
    <w:rsid w:val="00ED6F41"/>
    <w:rsid w:val="00ED6F46"/>
    <w:rsid w:val="00ED7169"/>
    <w:rsid w:val="00EE16F0"/>
    <w:rsid w:val="00EE431D"/>
    <w:rsid w:val="00EE4EC4"/>
    <w:rsid w:val="00EE55F0"/>
    <w:rsid w:val="00F1003D"/>
    <w:rsid w:val="00F20C8B"/>
    <w:rsid w:val="00F2167F"/>
    <w:rsid w:val="00F47885"/>
    <w:rsid w:val="00F512A6"/>
    <w:rsid w:val="00F664DF"/>
    <w:rsid w:val="00F677ED"/>
    <w:rsid w:val="00F93513"/>
    <w:rsid w:val="00FB0ADF"/>
    <w:rsid w:val="00FB1CD6"/>
    <w:rsid w:val="00FD5B3A"/>
    <w:rsid w:val="00FE7A0D"/>
  </w:rsids>
  <m:mathPr>
    <m:mathFont m:val="Cambria Math"/>
    <m:brkBin m:val="before"/>
    <m:brkBinSub m:val="--"/>
    <m:smallFrac/>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13"/>
      </w:numPr>
      <w:spacing w:before="180" w:after="60"/>
      <w:outlineLvl w:val="0"/>
    </w:pPr>
    <w:rPr>
      <w:rFonts w:asciiTheme="majorHAnsi" w:hAnsiTheme="majorHAnsi" w:cs="Arial"/>
      <w:b/>
      <w:bCs/>
      <w:caps/>
      <w:color w:val="3E7718" w:themeColor="accent2" w:themeShade="BF"/>
      <w:kern w:val="32"/>
      <w:sz w:val="32"/>
      <w:szCs w:val="32"/>
    </w:rPr>
  </w:style>
  <w:style w:type="paragraph" w:styleId="Titre2">
    <w:name w:val="heading 2"/>
    <w:basedOn w:val="Normal"/>
    <w:next w:val="Retraitcorpsdetexte"/>
    <w:autoRedefine/>
    <w:qFormat/>
    <w:rsid w:val="00074397"/>
    <w:pPr>
      <w:keepNext/>
      <w:numPr>
        <w:ilvl w:val="1"/>
        <w:numId w:val="13"/>
      </w:numPr>
      <w:spacing w:before="120" w:after="60"/>
      <w:outlineLvl w:val="1"/>
    </w:pPr>
    <w:rPr>
      <w:rFonts w:asciiTheme="majorHAnsi" w:hAnsiTheme="majorHAnsi" w:cs="Arial"/>
      <w:b/>
      <w:bCs/>
      <w:iCs/>
      <w:color w:val="54A021" w:themeColor="accent2"/>
      <w:sz w:val="28"/>
      <w:szCs w:val="28"/>
    </w:rPr>
  </w:style>
  <w:style w:type="paragraph" w:styleId="Titre3">
    <w:name w:val="heading 3"/>
    <w:basedOn w:val="Normal"/>
    <w:next w:val="Retraitcorpsdetexte3"/>
    <w:qFormat/>
    <w:rsid w:val="00074397"/>
    <w:pPr>
      <w:keepNext/>
      <w:numPr>
        <w:ilvl w:val="2"/>
        <w:numId w:val="13"/>
      </w:numPr>
      <w:spacing w:before="120" w:after="120"/>
      <w:outlineLvl w:val="2"/>
    </w:pPr>
    <w:rPr>
      <w:rFonts w:asciiTheme="majorHAnsi" w:hAnsiTheme="majorHAnsi" w:cs="Arial"/>
      <w:bCs/>
      <w:i/>
      <w:color w:val="54A021" w:themeColor="accent2"/>
      <w:sz w:val="24"/>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90C226" w:themeColor="accent1"/>
      </w:pBdr>
      <w:spacing w:after="300"/>
      <w:contextualSpacing/>
      <w:jc w:val="center"/>
    </w:pPr>
    <w:rPr>
      <w:rFonts w:asciiTheme="majorHAnsi" w:eastAsiaTheme="majorEastAsia" w:hAnsiTheme="majorHAnsi" w:cstheme="majorBidi"/>
      <w:color w:val="212C32"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212C32" w:themeColor="text2" w:themeShade="BF"/>
      <w:spacing w:val="5"/>
      <w:kern w:val="28"/>
      <w:sz w:val="52"/>
      <w:szCs w:val="52"/>
    </w:rPr>
  </w:style>
  <w:style w:type="paragraph" w:customStyle="1" w:styleId="Informations">
    <w:name w:val="Informations"/>
    <w:basedOn w:val="Retraitcorpsdetexte"/>
    <w:qFormat/>
    <w:rsid w:val="00645760"/>
    <w:pPr>
      <w:ind w:left="1418"/>
    </w:pPr>
    <w:rPr>
      <w:color w:val="6E90A0"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CitationintenseCar">
    <w:name w:val="Citation intense Car"/>
    <w:basedOn w:val="Policepardfaut"/>
    <w:link w:val="Citationintense"/>
    <w:uiPriority w:val="30"/>
    <w:rsid w:val="009A228E"/>
    <w:rPr>
      <w:i/>
      <w:iCs/>
      <w:color w:val="90C226" w:themeColor="accent1"/>
    </w:rPr>
  </w:style>
  <w:style w:type="paragraph" w:styleId="Liste">
    <w:name w:val="List"/>
    <w:basedOn w:val="Normal"/>
    <w:rsid w:val="002E0EA8"/>
    <w:pPr>
      <w:numPr>
        <w:numId w:val="48"/>
      </w:numPr>
      <w:contextualSpacing/>
      <w:jc w:val="both"/>
    </w:pPr>
  </w:style>
  <w:style w:type="paragraph" w:styleId="Liste2">
    <w:name w:val="List 2"/>
    <w:basedOn w:val="Normal"/>
    <w:rsid w:val="002E0EA8"/>
    <w:pPr>
      <w:numPr>
        <w:ilvl w:val="1"/>
        <w:numId w:val="48"/>
      </w:numPr>
      <w:contextualSpacing/>
      <w:jc w:val="both"/>
    </w:pPr>
  </w:style>
  <w:style w:type="paragraph" w:styleId="Liste3">
    <w:name w:val="List 3"/>
    <w:basedOn w:val="Normal"/>
    <w:rsid w:val="002E0EA8"/>
    <w:pPr>
      <w:numPr>
        <w:ilvl w:val="2"/>
        <w:numId w:val="48"/>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Ind w:w="0" w:type="dxa"/>
      <w:tblBorders>
        <w:top w:val="single" w:sz="4" w:space="0" w:color="93DE61" w:themeColor="accent2" w:themeTint="99"/>
        <w:left w:val="single" w:sz="4" w:space="0" w:color="93DE61" w:themeColor="accent2" w:themeTint="99"/>
        <w:bottom w:val="single" w:sz="4" w:space="0" w:color="93DE61" w:themeColor="accent2" w:themeTint="99"/>
        <w:right w:val="single" w:sz="4" w:space="0" w:color="93DE61" w:themeColor="accent2" w:themeTint="99"/>
        <w:insideH w:val="single" w:sz="4" w:space="0" w:color="93DE61" w:themeColor="accent2" w:themeTint="99"/>
        <w:insideV w:val="single" w:sz="4" w:space="0" w:color="93DE61"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4CA" w:themeFill="accent2" w:themeFillTint="33"/>
      </w:tcPr>
    </w:tblStylePr>
    <w:tblStylePr w:type="band1Horz">
      <w:tblPr/>
      <w:tcPr>
        <w:shd w:val="clear" w:color="auto" w:fill="DAF4CA" w:themeFill="accent2" w:themeFillTint="33"/>
      </w:tcPr>
    </w:tblStylePr>
    <w:tblStylePr w:type="neCell">
      <w:tblPr/>
      <w:tcPr>
        <w:tcBorders>
          <w:bottom w:val="single" w:sz="4" w:space="0" w:color="93DE61" w:themeColor="accent2" w:themeTint="99"/>
        </w:tcBorders>
      </w:tcPr>
    </w:tblStylePr>
    <w:tblStylePr w:type="nwCell">
      <w:tblPr/>
      <w:tcPr>
        <w:tcBorders>
          <w:bottom w:val="single" w:sz="4" w:space="0" w:color="93DE61" w:themeColor="accent2" w:themeTint="99"/>
        </w:tcBorders>
      </w:tcPr>
    </w:tblStylePr>
    <w:tblStylePr w:type="seCell">
      <w:tblPr/>
      <w:tcPr>
        <w:tcBorders>
          <w:top w:val="single" w:sz="4" w:space="0" w:color="93DE61" w:themeColor="accent2" w:themeTint="99"/>
        </w:tcBorders>
      </w:tcPr>
    </w:tblStylePr>
    <w:tblStylePr w:type="swCell">
      <w:tblPr/>
      <w:tcPr>
        <w:tcBorders>
          <w:top w:val="single" w:sz="4" w:space="0" w:color="93DE61" w:themeColor="accent2" w:themeTint="99"/>
        </w:tcBorders>
      </w:tcPr>
    </w:tblStylePr>
  </w:style>
  <w:style w:type="table" w:styleId="Tableausimple4">
    <w:name w:val="Plain Table 4"/>
    <w:basedOn w:val="TableauNormal"/>
    <w:uiPriority w:val="44"/>
    <w:rsid w:val="005B64F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image" Target="media/image9.png"/><Relationship Id="rId17" Type="http://schemas.openxmlformats.org/officeDocument/2006/relationships/header" Target="header2.xml"/><Relationship Id="rId18" Type="http://schemas.openxmlformats.org/officeDocument/2006/relationships/footer" Target="footer2.xm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OSX/Cours/Pratique/Projet%20APPRO/Projet/Documentation/D-mazieroma-pAppro-rapportDeProjet.dotx" TargetMode="External"/></Relationships>
</file>

<file path=word/theme/theme1.xml><?xml version="1.0" encoding="utf-8"?>
<a:theme xmlns:a="http://schemas.openxmlformats.org/drawingml/2006/main" name="Facette">
  <a:themeElements>
    <a:clrScheme name="Facette">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C793C-8D6C-6E4D-95A3-4AEFECE3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D-mazieroma-pAppro-rapportDeProjet.dotx</Template>
  <TotalTime>284</TotalTime>
  <Pages>13</Pages>
  <Words>1439</Words>
  <Characters>7917</Characters>
  <Application>Microsoft Macintosh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9338</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Utilisateur de Microsoft Office</cp:lastModifiedBy>
  <cp:revision>127</cp:revision>
  <cp:lastPrinted>2017-02-01T07:40:00Z</cp:lastPrinted>
  <dcterms:created xsi:type="dcterms:W3CDTF">2017-02-01T07:40:00Z</dcterms:created>
  <dcterms:modified xsi:type="dcterms:W3CDTF">2017-03-10T10:13:00Z</dcterms:modified>
</cp:coreProperties>
</file>